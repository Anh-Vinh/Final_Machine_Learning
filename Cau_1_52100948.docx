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539C"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34E552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F25659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B793C6" w14:textId="77777777" w:rsidR="003218FF" w:rsidRPr="00B10E7E" w:rsidRDefault="003218FF" w:rsidP="003218FF">
      <w:pPr>
        <w:suppressAutoHyphens/>
        <w:autoSpaceDE w:val="0"/>
        <w:autoSpaceDN w:val="0"/>
        <w:adjustRightInd w:val="0"/>
        <w:ind w:firstLine="720"/>
        <w:jc w:val="center"/>
        <w:rPr>
          <w:lang w:val="en"/>
        </w:rPr>
      </w:pPr>
    </w:p>
    <w:p w14:paraId="55ACC9B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016E5E" wp14:editId="51F3BBB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0C2CFC3" w14:textId="77777777" w:rsidR="003218FF" w:rsidRPr="00B10E7E" w:rsidRDefault="003218FF" w:rsidP="003218FF">
      <w:pPr>
        <w:suppressAutoHyphens/>
        <w:autoSpaceDE w:val="0"/>
        <w:autoSpaceDN w:val="0"/>
        <w:adjustRightInd w:val="0"/>
        <w:ind w:firstLine="720"/>
        <w:rPr>
          <w:b/>
          <w:bCs/>
          <w:sz w:val="28"/>
          <w:szCs w:val="28"/>
          <w:lang w:val="en"/>
        </w:rPr>
      </w:pPr>
    </w:p>
    <w:p w14:paraId="7664248D" w14:textId="1C408D06" w:rsidR="003218FF" w:rsidRPr="00B10E7E" w:rsidRDefault="00052DCB" w:rsidP="00547CB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BÁO CÁO</w:t>
      </w:r>
      <w:r w:rsidR="00E766EA">
        <w:rPr>
          <w:b/>
          <w:bCs/>
          <w:sz w:val="32"/>
          <w:szCs w:val="32"/>
          <w:lang w:val="en"/>
        </w:rPr>
        <w:t xml:space="preserve"> CUỐI K</w:t>
      </w:r>
      <w:r w:rsidR="00CD0333">
        <w:rPr>
          <w:b/>
          <w:bCs/>
          <w:sz w:val="32"/>
          <w:szCs w:val="32"/>
          <w:lang w:val="en"/>
        </w:rPr>
        <w:t>Ỳ</w:t>
      </w:r>
      <w:r w:rsidR="00DB7595">
        <w:rPr>
          <w:b/>
          <w:bCs/>
          <w:sz w:val="32"/>
          <w:szCs w:val="32"/>
          <w:lang w:val="en"/>
        </w:rPr>
        <w:t xml:space="preserve"> MÔN</w:t>
      </w:r>
      <w:r w:rsidR="00547CB4">
        <w:rPr>
          <w:b/>
          <w:bCs/>
          <w:sz w:val="32"/>
          <w:szCs w:val="32"/>
          <w:lang w:val="en"/>
        </w:rPr>
        <w:t xml:space="preserve"> NHẬP MÔN </w:t>
      </w:r>
      <w:r w:rsidR="006242A2">
        <w:rPr>
          <w:b/>
          <w:bCs/>
          <w:sz w:val="32"/>
          <w:szCs w:val="32"/>
          <w:lang w:val="en"/>
        </w:rPr>
        <w:t>NHẬP MÔN HỌC MÁY</w:t>
      </w:r>
    </w:p>
    <w:p w14:paraId="7ADB25D6" w14:textId="77777777" w:rsidR="003218FF" w:rsidRPr="00B10E7E" w:rsidRDefault="003218FF" w:rsidP="003218FF">
      <w:pPr>
        <w:suppressAutoHyphens/>
        <w:autoSpaceDE w:val="0"/>
        <w:autoSpaceDN w:val="0"/>
        <w:adjustRightInd w:val="0"/>
        <w:spacing w:line="360" w:lineRule="auto"/>
        <w:rPr>
          <w:b/>
          <w:bCs/>
          <w:lang w:val="en"/>
        </w:rPr>
      </w:pPr>
    </w:p>
    <w:p w14:paraId="4447833F" w14:textId="7F8626A0" w:rsidR="003218FF" w:rsidRPr="00B10E7E" w:rsidRDefault="00821D05"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BÁO CÁO </w:t>
      </w:r>
      <w:r w:rsidR="001A36A4">
        <w:rPr>
          <w:b/>
          <w:bCs/>
          <w:sz w:val="48"/>
          <w:szCs w:val="48"/>
          <w:lang w:val="en"/>
        </w:rPr>
        <w:t>CUỐI</w:t>
      </w:r>
      <w:r>
        <w:rPr>
          <w:b/>
          <w:bCs/>
          <w:sz w:val="48"/>
          <w:szCs w:val="48"/>
          <w:lang w:val="en"/>
        </w:rPr>
        <w:t xml:space="preserve"> KỲ</w:t>
      </w:r>
    </w:p>
    <w:p w14:paraId="0682CF2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3518E50" w14:textId="77777777" w:rsidR="003218FF" w:rsidRPr="00B10E7E" w:rsidRDefault="003218FF" w:rsidP="003218FF">
      <w:pPr>
        <w:suppressAutoHyphens/>
        <w:autoSpaceDE w:val="0"/>
        <w:autoSpaceDN w:val="0"/>
        <w:adjustRightInd w:val="0"/>
        <w:spacing w:line="360" w:lineRule="auto"/>
        <w:jc w:val="center"/>
        <w:rPr>
          <w:b/>
          <w:bCs/>
          <w:lang w:val="en"/>
        </w:rPr>
      </w:pPr>
    </w:p>
    <w:p w14:paraId="4ACD8507" w14:textId="77777777" w:rsidR="003218FF" w:rsidRPr="00B10E7E" w:rsidRDefault="003218FF" w:rsidP="003218FF">
      <w:pPr>
        <w:suppressAutoHyphens/>
        <w:autoSpaceDE w:val="0"/>
        <w:autoSpaceDN w:val="0"/>
        <w:adjustRightInd w:val="0"/>
        <w:spacing w:line="360" w:lineRule="auto"/>
        <w:jc w:val="both"/>
        <w:rPr>
          <w:b/>
          <w:bCs/>
          <w:lang w:val="en"/>
        </w:rPr>
      </w:pPr>
    </w:p>
    <w:p w14:paraId="497541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26FCA0A" w14:textId="77777777" w:rsidR="003218FF" w:rsidRPr="00B10E7E" w:rsidRDefault="003218FF" w:rsidP="003218FF">
      <w:pPr>
        <w:suppressAutoHyphens/>
        <w:autoSpaceDE w:val="0"/>
        <w:autoSpaceDN w:val="0"/>
        <w:adjustRightInd w:val="0"/>
        <w:spacing w:line="360" w:lineRule="auto"/>
        <w:jc w:val="both"/>
        <w:rPr>
          <w:b/>
          <w:bCs/>
          <w:lang w:val="en"/>
        </w:rPr>
      </w:pPr>
    </w:p>
    <w:p w14:paraId="05A6B568" w14:textId="77777777" w:rsidR="003218FF" w:rsidRPr="00B10E7E" w:rsidRDefault="003218FF" w:rsidP="003218FF">
      <w:pPr>
        <w:suppressAutoHyphens/>
        <w:autoSpaceDE w:val="0"/>
        <w:autoSpaceDN w:val="0"/>
        <w:adjustRightInd w:val="0"/>
        <w:spacing w:line="360" w:lineRule="auto"/>
        <w:jc w:val="both"/>
        <w:rPr>
          <w:b/>
          <w:bCs/>
          <w:lang w:val="en"/>
        </w:rPr>
      </w:pPr>
    </w:p>
    <w:p w14:paraId="678A0D1A" w14:textId="77777777" w:rsidR="003218FF" w:rsidRPr="00B10E7E" w:rsidRDefault="003218FF" w:rsidP="003218FF">
      <w:pPr>
        <w:suppressAutoHyphens/>
        <w:autoSpaceDE w:val="0"/>
        <w:autoSpaceDN w:val="0"/>
        <w:adjustRightInd w:val="0"/>
        <w:spacing w:line="360" w:lineRule="auto"/>
        <w:jc w:val="both"/>
        <w:rPr>
          <w:b/>
          <w:bCs/>
          <w:lang w:val="en"/>
        </w:rPr>
      </w:pPr>
    </w:p>
    <w:p w14:paraId="362592BC" w14:textId="611ECF93" w:rsidR="003218FF" w:rsidRPr="00547CB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2C4742">
        <w:rPr>
          <w:b/>
          <w:sz w:val="28"/>
          <w:szCs w:val="28"/>
        </w:rPr>
        <w:t>LÊ ANH CƯỜNG</w:t>
      </w:r>
    </w:p>
    <w:p w14:paraId="5A7B0C8A" w14:textId="12A19283"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47CB4">
        <w:rPr>
          <w:b/>
          <w:bCs/>
          <w:sz w:val="28"/>
          <w:szCs w:val="28"/>
        </w:rPr>
        <w:t>ĐỖ TRẦN ANH VĨNH</w:t>
      </w:r>
      <w:r w:rsidR="00DD74FD">
        <w:rPr>
          <w:b/>
          <w:bCs/>
          <w:sz w:val="28"/>
          <w:szCs w:val="28"/>
        </w:rPr>
        <w:t xml:space="preserve"> – </w:t>
      </w:r>
      <w:r w:rsidR="00547CB4">
        <w:rPr>
          <w:b/>
          <w:bCs/>
          <w:sz w:val="28"/>
          <w:szCs w:val="28"/>
        </w:rPr>
        <w:t>52100948</w:t>
      </w:r>
    </w:p>
    <w:p w14:paraId="4747349A" w14:textId="4C939640" w:rsidR="003218FF" w:rsidRPr="00547C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47CB4">
        <w:rPr>
          <w:b/>
          <w:bCs/>
          <w:sz w:val="28"/>
          <w:szCs w:val="28"/>
        </w:rPr>
        <w:t>21050301</w:t>
      </w:r>
    </w:p>
    <w:p w14:paraId="11B9DA8E" w14:textId="6A0E9538" w:rsidR="003218FF" w:rsidRPr="00547CB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47CB4">
        <w:rPr>
          <w:b/>
          <w:bCs/>
          <w:sz w:val="28"/>
          <w:szCs w:val="28"/>
        </w:rPr>
        <w:t>25</w:t>
      </w:r>
    </w:p>
    <w:p w14:paraId="22022E90" w14:textId="77777777" w:rsidR="003218FF" w:rsidRDefault="003218FF" w:rsidP="003218FF">
      <w:pPr>
        <w:suppressAutoHyphens/>
        <w:autoSpaceDE w:val="0"/>
        <w:autoSpaceDN w:val="0"/>
        <w:adjustRightInd w:val="0"/>
        <w:jc w:val="center"/>
        <w:rPr>
          <w:b/>
          <w:bCs/>
          <w:lang w:val="vi-VN"/>
        </w:rPr>
      </w:pPr>
    </w:p>
    <w:p w14:paraId="1B4852E2" w14:textId="77777777" w:rsidR="00547CB4" w:rsidRDefault="00547CB4" w:rsidP="003218FF">
      <w:pPr>
        <w:suppressAutoHyphens/>
        <w:autoSpaceDE w:val="0"/>
        <w:autoSpaceDN w:val="0"/>
        <w:adjustRightInd w:val="0"/>
        <w:jc w:val="center"/>
        <w:rPr>
          <w:b/>
          <w:bCs/>
          <w:lang w:val="vi-VN"/>
        </w:rPr>
      </w:pPr>
    </w:p>
    <w:p w14:paraId="48C10DE6" w14:textId="77777777" w:rsidR="002D4629" w:rsidRDefault="002D4629" w:rsidP="003218FF">
      <w:pPr>
        <w:suppressAutoHyphens/>
        <w:autoSpaceDE w:val="0"/>
        <w:autoSpaceDN w:val="0"/>
        <w:adjustRightInd w:val="0"/>
        <w:jc w:val="center"/>
        <w:rPr>
          <w:b/>
          <w:bCs/>
          <w:lang w:val="vi-VN"/>
        </w:rPr>
      </w:pPr>
    </w:p>
    <w:p w14:paraId="313F0440" w14:textId="77777777" w:rsidR="002D4629" w:rsidRDefault="002D4629" w:rsidP="003218FF">
      <w:pPr>
        <w:suppressAutoHyphens/>
        <w:autoSpaceDE w:val="0"/>
        <w:autoSpaceDN w:val="0"/>
        <w:adjustRightInd w:val="0"/>
        <w:jc w:val="center"/>
        <w:rPr>
          <w:b/>
          <w:bCs/>
          <w:lang w:val="vi-VN"/>
        </w:rPr>
      </w:pPr>
    </w:p>
    <w:p w14:paraId="5992E0F7" w14:textId="77777777" w:rsidR="002D4629" w:rsidRDefault="002D4629" w:rsidP="003218FF">
      <w:pPr>
        <w:suppressAutoHyphens/>
        <w:autoSpaceDE w:val="0"/>
        <w:autoSpaceDN w:val="0"/>
        <w:adjustRightInd w:val="0"/>
        <w:jc w:val="center"/>
        <w:rPr>
          <w:b/>
          <w:bCs/>
          <w:lang w:val="vi-VN"/>
        </w:rPr>
      </w:pPr>
    </w:p>
    <w:p w14:paraId="72CD5C23" w14:textId="271BBACD" w:rsidR="00B118C8" w:rsidRPr="00BC178F" w:rsidRDefault="003218FF" w:rsidP="00291721">
      <w:pPr>
        <w:suppressAutoHyphens/>
        <w:autoSpaceDE w:val="0"/>
        <w:autoSpaceDN w:val="0"/>
        <w:adjustRightInd w:val="0"/>
        <w:jc w:val="center"/>
        <w:rPr>
          <w:b/>
          <w:bCs/>
          <w:iCs/>
          <w:sz w:val="28"/>
          <w:szCs w:val="28"/>
        </w:rPr>
        <w:sectPr w:rsidR="00B118C8" w:rsidRPr="00BC178F"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C178F">
        <w:rPr>
          <w:b/>
          <w:bCs/>
          <w:iCs/>
          <w:sz w:val="28"/>
          <w:szCs w:val="28"/>
        </w:rPr>
        <w:t>23</w:t>
      </w:r>
    </w:p>
    <w:p w14:paraId="4B54A6F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995720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454511E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5CD633B" w14:textId="77777777" w:rsidR="003218FF" w:rsidRPr="00B10E7E" w:rsidRDefault="003218FF" w:rsidP="003218FF">
      <w:pPr>
        <w:suppressAutoHyphens/>
        <w:autoSpaceDE w:val="0"/>
        <w:autoSpaceDN w:val="0"/>
        <w:adjustRightInd w:val="0"/>
        <w:ind w:firstLine="720"/>
        <w:jc w:val="center"/>
        <w:rPr>
          <w:lang w:val="en"/>
        </w:rPr>
      </w:pPr>
    </w:p>
    <w:p w14:paraId="33646F6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75B587" wp14:editId="54C1AD0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F129943" w14:textId="77777777" w:rsidR="003218FF" w:rsidRPr="00B10E7E" w:rsidRDefault="003218FF" w:rsidP="003218FF">
      <w:pPr>
        <w:suppressAutoHyphens/>
        <w:autoSpaceDE w:val="0"/>
        <w:autoSpaceDN w:val="0"/>
        <w:adjustRightInd w:val="0"/>
        <w:ind w:firstLine="720"/>
        <w:rPr>
          <w:b/>
          <w:bCs/>
          <w:sz w:val="28"/>
          <w:szCs w:val="28"/>
          <w:lang w:val="en"/>
        </w:rPr>
      </w:pPr>
    </w:p>
    <w:p w14:paraId="778E66D2" w14:textId="77777777" w:rsidR="003218FF" w:rsidRPr="00B10E7E" w:rsidRDefault="003218FF" w:rsidP="003218FF">
      <w:pPr>
        <w:suppressAutoHyphens/>
        <w:autoSpaceDE w:val="0"/>
        <w:autoSpaceDN w:val="0"/>
        <w:adjustRightInd w:val="0"/>
        <w:ind w:firstLine="720"/>
        <w:rPr>
          <w:b/>
          <w:bCs/>
          <w:sz w:val="28"/>
          <w:szCs w:val="28"/>
          <w:lang w:val="en"/>
        </w:rPr>
      </w:pPr>
    </w:p>
    <w:p w14:paraId="2A1750DB" w14:textId="4BDAD092" w:rsidR="002D4629" w:rsidRPr="008328AC" w:rsidRDefault="00713939" w:rsidP="008328AC">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w:t>
      </w:r>
      <w:r w:rsidR="00E766EA" w:rsidRPr="00E766EA">
        <w:rPr>
          <w:b/>
          <w:bCs/>
          <w:sz w:val="32"/>
          <w:szCs w:val="32"/>
          <w:lang w:val="en"/>
        </w:rPr>
        <w:t xml:space="preserve"> CUỐI K</w:t>
      </w:r>
      <w:r w:rsidR="0049665A">
        <w:rPr>
          <w:b/>
          <w:bCs/>
          <w:sz w:val="32"/>
          <w:szCs w:val="32"/>
          <w:lang w:val="en"/>
        </w:rPr>
        <w:t>Ỳ</w:t>
      </w:r>
      <w:r w:rsidR="00E766EA" w:rsidRPr="00E766EA">
        <w:rPr>
          <w:b/>
          <w:bCs/>
          <w:sz w:val="32"/>
          <w:szCs w:val="32"/>
          <w:lang w:val="en"/>
        </w:rPr>
        <w:t xml:space="preserve"> MÔN </w:t>
      </w:r>
      <w:r w:rsidR="008328AC">
        <w:rPr>
          <w:b/>
          <w:bCs/>
          <w:sz w:val="32"/>
          <w:szCs w:val="32"/>
          <w:lang w:val="en"/>
        </w:rPr>
        <w:t xml:space="preserve">NHẬP MÔN </w:t>
      </w:r>
      <w:r w:rsidR="00191099">
        <w:rPr>
          <w:b/>
          <w:bCs/>
          <w:sz w:val="32"/>
          <w:szCs w:val="32"/>
          <w:lang w:val="en"/>
        </w:rPr>
        <w:t>NHẬP MÔN HỌC MÁY</w:t>
      </w:r>
      <w:r w:rsidR="002D4629">
        <w:rPr>
          <w:b/>
          <w:bCs/>
          <w:sz w:val="32"/>
          <w:szCs w:val="32"/>
          <w:lang w:val="en"/>
        </w:rPr>
        <w:t xml:space="preserve"> </w:t>
      </w:r>
    </w:p>
    <w:p w14:paraId="5B85A7B1" w14:textId="77777777" w:rsidR="002D4629" w:rsidRDefault="002D4629" w:rsidP="002D4629">
      <w:pPr>
        <w:suppressAutoHyphens/>
        <w:autoSpaceDE w:val="0"/>
        <w:autoSpaceDN w:val="0"/>
        <w:adjustRightInd w:val="0"/>
        <w:spacing w:line="360" w:lineRule="auto"/>
        <w:rPr>
          <w:b/>
          <w:bCs/>
          <w:lang w:val="en"/>
        </w:rPr>
      </w:pPr>
    </w:p>
    <w:p w14:paraId="317F0BBE" w14:textId="77777777" w:rsidR="00E766EA" w:rsidRDefault="00E766EA" w:rsidP="002D4629">
      <w:pPr>
        <w:suppressAutoHyphens/>
        <w:autoSpaceDE w:val="0"/>
        <w:autoSpaceDN w:val="0"/>
        <w:adjustRightInd w:val="0"/>
        <w:spacing w:line="360" w:lineRule="auto"/>
        <w:rPr>
          <w:b/>
          <w:bCs/>
          <w:lang w:val="en"/>
        </w:rPr>
      </w:pPr>
    </w:p>
    <w:p w14:paraId="71F234B6" w14:textId="47611A5D" w:rsidR="002D4629" w:rsidRPr="00B10E7E" w:rsidRDefault="008328AC" w:rsidP="002D4629">
      <w:pPr>
        <w:suppressAutoHyphens/>
        <w:autoSpaceDE w:val="0"/>
        <w:autoSpaceDN w:val="0"/>
        <w:adjustRightInd w:val="0"/>
        <w:spacing w:line="360" w:lineRule="auto"/>
        <w:jc w:val="center"/>
        <w:rPr>
          <w:b/>
          <w:bCs/>
          <w:sz w:val="48"/>
          <w:szCs w:val="48"/>
          <w:lang w:val="en"/>
        </w:rPr>
      </w:pPr>
      <w:r>
        <w:rPr>
          <w:b/>
          <w:bCs/>
          <w:sz w:val="48"/>
          <w:szCs w:val="48"/>
          <w:lang w:val="en"/>
        </w:rPr>
        <w:t>BÁO CÁO</w:t>
      </w:r>
      <w:r w:rsidR="00FD07DA">
        <w:rPr>
          <w:b/>
          <w:bCs/>
          <w:sz w:val="48"/>
          <w:szCs w:val="48"/>
          <w:lang w:val="en"/>
        </w:rPr>
        <w:t xml:space="preserve"> CUỐI</w:t>
      </w:r>
      <w:r>
        <w:rPr>
          <w:b/>
          <w:bCs/>
          <w:sz w:val="48"/>
          <w:szCs w:val="48"/>
          <w:lang w:val="en"/>
        </w:rPr>
        <w:t xml:space="preserve"> KỲ</w:t>
      </w:r>
    </w:p>
    <w:p w14:paraId="73DD2F4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76B1501" w14:textId="77777777" w:rsidR="003218FF" w:rsidRPr="00B10E7E" w:rsidRDefault="003218FF" w:rsidP="003218FF">
      <w:pPr>
        <w:suppressAutoHyphens/>
        <w:autoSpaceDE w:val="0"/>
        <w:autoSpaceDN w:val="0"/>
        <w:adjustRightInd w:val="0"/>
        <w:jc w:val="both"/>
        <w:rPr>
          <w:b/>
          <w:bCs/>
          <w:lang w:val="en"/>
        </w:rPr>
      </w:pPr>
    </w:p>
    <w:p w14:paraId="32117DFD" w14:textId="77777777" w:rsidR="003218FF" w:rsidRPr="00B10E7E" w:rsidRDefault="003218FF" w:rsidP="003218FF">
      <w:pPr>
        <w:suppressAutoHyphens/>
        <w:autoSpaceDE w:val="0"/>
        <w:autoSpaceDN w:val="0"/>
        <w:adjustRightInd w:val="0"/>
        <w:jc w:val="both"/>
        <w:rPr>
          <w:b/>
          <w:bCs/>
          <w:lang w:val="en"/>
        </w:rPr>
      </w:pPr>
    </w:p>
    <w:p w14:paraId="641B1658" w14:textId="77777777" w:rsidR="003218FF" w:rsidRDefault="003218FF" w:rsidP="003218FF">
      <w:pPr>
        <w:suppressAutoHyphens/>
        <w:autoSpaceDE w:val="0"/>
        <w:autoSpaceDN w:val="0"/>
        <w:adjustRightInd w:val="0"/>
        <w:jc w:val="both"/>
        <w:rPr>
          <w:b/>
          <w:bCs/>
          <w:lang w:val="en"/>
        </w:rPr>
      </w:pPr>
    </w:p>
    <w:p w14:paraId="7E351A16" w14:textId="77777777" w:rsidR="003218FF" w:rsidRPr="00B10E7E" w:rsidRDefault="003218FF" w:rsidP="003218FF">
      <w:pPr>
        <w:suppressAutoHyphens/>
        <w:autoSpaceDE w:val="0"/>
        <w:autoSpaceDN w:val="0"/>
        <w:adjustRightInd w:val="0"/>
        <w:jc w:val="both"/>
        <w:rPr>
          <w:b/>
          <w:bCs/>
          <w:lang w:val="en"/>
        </w:rPr>
      </w:pPr>
    </w:p>
    <w:p w14:paraId="5636C251" w14:textId="77777777" w:rsidR="003218FF" w:rsidRPr="00B10E7E" w:rsidRDefault="003218FF" w:rsidP="003218FF">
      <w:pPr>
        <w:suppressAutoHyphens/>
        <w:autoSpaceDE w:val="0"/>
        <w:autoSpaceDN w:val="0"/>
        <w:adjustRightInd w:val="0"/>
        <w:jc w:val="both"/>
        <w:rPr>
          <w:b/>
          <w:bCs/>
          <w:lang w:val="en"/>
        </w:rPr>
      </w:pPr>
    </w:p>
    <w:p w14:paraId="0DC96EE0" w14:textId="024F6C1A" w:rsidR="003218FF" w:rsidRPr="008328AC"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464D93">
        <w:rPr>
          <w:b/>
          <w:sz w:val="28"/>
          <w:szCs w:val="28"/>
        </w:rPr>
        <w:t>LÊ ANH</w:t>
      </w:r>
      <w:r w:rsidR="008328AC">
        <w:rPr>
          <w:b/>
          <w:sz w:val="28"/>
          <w:szCs w:val="28"/>
        </w:rPr>
        <w:t xml:space="preserve"> CƯỜNG</w:t>
      </w:r>
    </w:p>
    <w:p w14:paraId="76FE1182" w14:textId="5773E64B" w:rsidR="00CA1C39" w:rsidRPr="008328AC" w:rsidRDefault="003218FF" w:rsidP="008328AC">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8328AC">
        <w:rPr>
          <w:b/>
          <w:bCs/>
          <w:sz w:val="28"/>
          <w:szCs w:val="28"/>
        </w:rPr>
        <w:t>ĐỖ TRẦN ANH VĨNH</w:t>
      </w:r>
    </w:p>
    <w:p w14:paraId="0BF29939" w14:textId="2AA762AD" w:rsidR="003218FF" w:rsidRPr="008328AC"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8328AC">
        <w:rPr>
          <w:b/>
          <w:bCs/>
          <w:sz w:val="28"/>
          <w:szCs w:val="28"/>
        </w:rPr>
        <w:t>21050301</w:t>
      </w:r>
    </w:p>
    <w:p w14:paraId="74ECCFE2" w14:textId="78475C00" w:rsidR="003218FF" w:rsidRPr="008328AC"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BC4A09">
        <w:rPr>
          <w:b/>
          <w:bCs/>
          <w:sz w:val="28"/>
          <w:szCs w:val="28"/>
        </w:rPr>
        <w:t>25</w:t>
      </w:r>
    </w:p>
    <w:p w14:paraId="3BF00970" w14:textId="77777777" w:rsidR="003218FF" w:rsidRDefault="003218FF" w:rsidP="003218FF">
      <w:pPr>
        <w:suppressAutoHyphens/>
        <w:autoSpaceDE w:val="0"/>
        <w:autoSpaceDN w:val="0"/>
        <w:adjustRightInd w:val="0"/>
        <w:rPr>
          <w:b/>
          <w:bCs/>
          <w:sz w:val="28"/>
          <w:szCs w:val="28"/>
          <w:lang w:val="vi-VN"/>
        </w:rPr>
      </w:pPr>
    </w:p>
    <w:p w14:paraId="5AE87016" w14:textId="77777777" w:rsidR="008328AC" w:rsidRDefault="008328AC" w:rsidP="003218FF">
      <w:pPr>
        <w:suppressAutoHyphens/>
        <w:autoSpaceDE w:val="0"/>
        <w:autoSpaceDN w:val="0"/>
        <w:adjustRightInd w:val="0"/>
        <w:rPr>
          <w:b/>
          <w:bCs/>
          <w:sz w:val="28"/>
          <w:szCs w:val="28"/>
          <w:lang w:val="vi-VN"/>
        </w:rPr>
      </w:pPr>
    </w:p>
    <w:p w14:paraId="02A6DCBE" w14:textId="77777777" w:rsidR="002D4629" w:rsidRDefault="002D4629" w:rsidP="003218FF">
      <w:pPr>
        <w:suppressAutoHyphens/>
        <w:autoSpaceDE w:val="0"/>
        <w:autoSpaceDN w:val="0"/>
        <w:adjustRightInd w:val="0"/>
        <w:rPr>
          <w:b/>
          <w:bCs/>
          <w:sz w:val="28"/>
          <w:szCs w:val="28"/>
          <w:lang w:val="vi-VN"/>
        </w:rPr>
      </w:pPr>
    </w:p>
    <w:p w14:paraId="566F0A56" w14:textId="77777777" w:rsidR="002D4629" w:rsidRDefault="002D4629" w:rsidP="003218FF">
      <w:pPr>
        <w:suppressAutoHyphens/>
        <w:autoSpaceDE w:val="0"/>
        <w:autoSpaceDN w:val="0"/>
        <w:adjustRightInd w:val="0"/>
        <w:rPr>
          <w:b/>
          <w:bCs/>
          <w:sz w:val="28"/>
          <w:szCs w:val="28"/>
          <w:lang w:val="vi-VN"/>
        </w:rPr>
      </w:pPr>
    </w:p>
    <w:p w14:paraId="7CEC709D" w14:textId="77777777" w:rsidR="002D4629" w:rsidRDefault="002D4629" w:rsidP="003218FF">
      <w:pPr>
        <w:suppressAutoHyphens/>
        <w:autoSpaceDE w:val="0"/>
        <w:autoSpaceDN w:val="0"/>
        <w:adjustRightInd w:val="0"/>
        <w:rPr>
          <w:b/>
          <w:bCs/>
          <w:sz w:val="28"/>
          <w:szCs w:val="28"/>
          <w:lang w:val="vi-VN"/>
        </w:rPr>
      </w:pPr>
    </w:p>
    <w:p w14:paraId="15A9330B" w14:textId="77777777" w:rsidR="002D4629" w:rsidRPr="00CA1C39" w:rsidRDefault="002D4629" w:rsidP="003218FF">
      <w:pPr>
        <w:suppressAutoHyphens/>
        <w:autoSpaceDE w:val="0"/>
        <w:autoSpaceDN w:val="0"/>
        <w:adjustRightInd w:val="0"/>
        <w:rPr>
          <w:b/>
          <w:bCs/>
          <w:sz w:val="28"/>
          <w:szCs w:val="28"/>
          <w:lang w:val="vi-VN"/>
        </w:rPr>
      </w:pPr>
    </w:p>
    <w:p w14:paraId="1717F827" w14:textId="77777777" w:rsidR="003218FF" w:rsidRPr="00CA1C39" w:rsidRDefault="003218FF" w:rsidP="003218FF">
      <w:pPr>
        <w:suppressAutoHyphens/>
        <w:autoSpaceDE w:val="0"/>
        <w:autoSpaceDN w:val="0"/>
        <w:adjustRightInd w:val="0"/>
        <w:jc w:val="center"/>
        <w:rPr>
          <w:b/>
          <w:bCs/>
          <w:lang w:val="vi-VN"/>
        </w:rPr>
      </w:pPr>
    </w:p>
    <w:p w14:paraId="0D97AAC4" w14:textId="632BB392" w:rsidR="00B118C8" w:rsidRPr="008328AC" w:rsidRDefault="003218FF" w:rsidP="003218FF">
      <w:pPr>
        <w:suppressAutoHyphens/>
        <w:autoSpaceDE w:val="0"/>
        <w:autoSpaceDN w:val="0"/>
        <w:adjustRightInd w:val="0"/>
        <w:jc w:val="center"/>
        <w:rPr>
          <w:b/>
          <w:bCs/>
          <w:iCs/>
          <w:sz w:val="28"/>
          <w:szCs w:val="28"/>
        </w:rPr>
        <w:sectPr w:rsidR="00B118C8" w:rsidRPr="008328AC"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8328AC">
        <w:rPr>
          <w:b/>
          <w:bCs/>
          <w:iCs/>
          <w:sz w:val="28"/>
          <w:szCs w:val="28"/>
        </w:rPr>
        <w:t>23</w:t>
      </w:r>
    </w:p>
    <w:p w14:paraId="0E7ED655" w14:textId="77777777" w:rsidR="00BB2B2A" w:rsidRPr="00DB7595" w:rsidRDefault="00BB2B2A" w:rsidP="002D796D">
      <w:pPr>
        <w:pStyle w:val="Chng"/>
        <w:jc w:val="center"/>
        <w:rPr>
          <w:lang w:val="vi-VN"/>
        </w:rPr>
      </w:pPr>
      <w:bookmarkStart w:id="0" w:name="_Toc154092687"/>
      <w:r w:rsidRPr="00DB7595">
        <w:rPr>
          <w:lang w:val="vi-VN"/>
        </w:rPr>
        <w:lastRenderedPageBreak/>
        <w:t>LỜI CẢM ƠN</w:t>
      </w:r>
      <w:bookmarkEnd w:id="0"/>
    </w:p>
    <w:p w14:paraId="7A159534" w14:textId="66510CC6" w:rsidR="00EB2AEE" w:rsidRDefault="00EB2AEE" w:rsidP="00EB2AEE">
      <w:pPr>
        <w:tabs>
          <w:tab w:val="left" w:pos="8789"/>
        </w:tabs>
        <w:suppressAutoHyphens/>
        <w:spacing w:line="360" w:lineRule="auto"/>
        <w:ind w:left="284" w:right="238" w:firstLine="567"/>
        <w:jc w:val="both"/>
        <w:rPr>
          <w:sz w:val="26"/>
          <w:szCs w:val="26"/>
        </w:rPr>
      </w:pPr>
      <w:r>
        <w:rPr>
          <w:sz w:val="26"/>
          <w:szCs w:val="26"/>
        </w:rPr>
        <w:t xml:space="preserve">Em xin chân thành cảm ơn thầy </w:t>
      </w:r>
      <w:r w:rsidR="00B42FAE">
        <w:rPr>
          <w:sz w:val="26"/>
          <w:szCs w:val="26"/>
        </w:rPr>
        <w:t>Lê Anh Cường</w:t>
      </w:r>
      <w:r>
        <w:rPr>
          <w:sz w:val="26"/>
          <w:szCs w:val="26"/>
        </w:rPr>
        <w:t xml:space="preserve"> – giảng viên bộ môn </w:t>
      </w:r>
      <w:r w:rsidR="00D5003C">
        <w:rPr>
          <w:sz w:val="26"/>
          <w:szCs w:val="26"/>
        </w:rPr>
        <w:t xml:space="preserve">Nhập môn </w:t>
      </w:r>
      <w:r w:rsidR="00DE3DA5">
        <w:rPr>
          <w:sz w:val="26"/>
          <w:szCs w:val="26"/>
        </w:rPr>
        <w:t>học máy</w:t>
      </w:r>
      <w:r>
        <w:rPr>
          <w:sz w:val="26"/>
          <w:szCs w:val="26"/>
        </w:rPr>
        <w:t xml:space="preserve"> đã hỗ trợ</w:t>
      </w:r>
      <w:r w:rsidR="00D5003C">
        <w:rPr>
          <w:sz w:val="26"/>
          <w:szCs w:val="26"/>
        </w:rPr>
        <w:t xml:space="preserve">, giúp </w:t>
      </w:r>
      <w:r w:rsidR="00E563C2">
        <w:rPr>
          <w:sz w:val="26"/>
          <w:szCs w:val="26"/>
        </w:rPr>
        <w:t>đỡ</w:t>
      </w:r>
      <w:r>
        <w:rPr>
          <w:sz w:val="26"/>
          <w:szCs w:val="26"/>
        </w:rPr>
        <w:t xml:space="preserve"> trong quá trình học tập</w:t>
      </w:r>
      <w:r w:rsidR="00D5003C">
        <w:rPr>
          <w:sz w:val="26"/>
          <w:szCs w:val="26"/>
        </w:rPr>
        <w:t xml:space="preserve">, nghiên cứu </w:t>
      </w:r>
      <w:r>
        <w:rPr>
          <w:sz w:val="26"/>
          <w:szCs w:val="26"/>
        </w:rPr>
        <w:t>để  có thể thực hiện được bài báo cáo.</w:t>
      </w:r>
    </w:p>
    <w:p w14:paraId="32F1260A" w14:textId="76598359" w:rsidR="00BB2B2A" w:rsidRPr="00EB2AEE" w:rsidRDefault="00EB2AEE" w:rsidP="00EB2AEE">
      <w:pPr>
        <w:tabs>
          <w:tab w:val="left" w:pos="8789"/>
        </w:tabs>
        <w:suppressAutoHyphens/>
        <w:spacing w:line="360" w:lineRule="auto"/>
        <w:ind w:left="284" w:right="238" w:firstLine="567"/>
        <w:jc w:val="both"/>
        <w:rPr>
          <w:sz w:val="26"/>
          <w:szCs w:val="26"/>
        </w:rPr>
      </w:pPr>
      <w:r>
        <w:rPr>
          <w:sz w:val="26"/>
          <w:szCs w:val="26"/>
        </w:rPr>
        <w:t>Xin</w:t>
      </w:r>
      <w:r w:rsidR="005A27C0">
        <w:rPr>
          <w:sz w:val="26"/>
          <w:szCs w:val="26"/>
        </w:rPr>
        <w:t xml:space="preserve"> chân thành</w:t>
      </w:r>
      <w:r>
        <w:rPr>
          <w:sz w:val="26"/>
          <w:szCs w:val="26"/>
        </w:rPr>
        <w:t xml:space="preserve"> cảm ơn khoa Công Nghệ Thông </w:t>
      </w:r>
      <w:r w:rsidR="005A27C0">
        <w:rPr>
          <w:sz w:val="26"/>
          <w:szCs w:val="26"/>
        </w:rPr>
        <w:t>Tin trường Đại học Tôn Đức Thắng đã tạo điều kiên để em có thể học tập, nghiên cứu, hoàn thiện kiến thức của bản thân để có thể thực hiện bài báo cáo. Do hạn chế về kiến thức và khả năng nên bài báo cáo còn nhiều thiếu xót, mong rằng quý thầy cô có thể đóng góp, ý kiến để em có thể học hỏi và hoàn thiên các bài báo cáo khác trong tương lai.</w:t>
      </w:r>
      <w:r w:rsidR="00DE2A75">
        <w:rPr>
          <w:sz w:val="26"/>
          <w:szCs w:val="26"/>
        </w:rPr>
        <w:t xml:space="preserve"> Em xin chân thành cảm ơn</w:t>
      </w:r>
      <w:r w:rsidR="00B21189">
        <w:rPr>
          <w:sz w:val="26"/>
          <w:szCs w:val="26"/>
        </w:rPr>
        <w:t>!</w:t>
      </w:r>
      <w:r w:rsidR="00BB2B2A" w:rsidRPr="00DB7595">
        <w:rPr>
          <w:b/>
          <w:bCs/>
          <w:sz w:val="32"/>
          <w:szCs w:val="32"/>
          <w:lang w:val="vi-VN"/>
        </w:rPr>
        <w:br w:type="page"/>
      </w:r>
    </w:p>
    <w:p w14:paraId="684D191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0C8377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C0474D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204621B" w14:textId="274E75DC"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 xml:space="preserve">TS </w:t>
      </w:r>
      <w:r w:rsidR="007A7924">
        <w:rPr>
          <w:sz w:val="26"/>
          <w:szCs w:val="26"/>
        </w:rPr>
        <w:t>Tr</w:t>
      </w:r>
      <w:r w:rsidR="00A0062A">
        <w:rPr>
          <w:sz w:val="26"/>
          <w:szCs w:val="26"/>
        </w:rPr>
        <w:t>ị</w:t>
      </w:r>
      <w:r w:rsidR="007A7924">
        <w:rPr>
          <w:sz w:val="26"/>
          <w:szCs w:val="26"/>
        </w:rPr>
        <w:t>nh Hùng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D34908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49897E1"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D07659C" w14:textId="6FFFBF2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B4046">
        <w:rPr>
          <w:i/>
          <w:sz w:val="26"/>
          <w:szCs w:val="26"/>
        </w:rPr>
        <w:t>2</w:t>
      </w:r>
      <w:r w:rsidR="004A462A">
        <w:rPr>
          <w:i/>
          <w:sz w:val="26"/>
          <w:szCs w:val="26"/>
        </w:rPr>
        <w:t>1</w:t>
      </w:r>
      <w:r w:rsidRPr="00DB7595">
        <w:rPr>
          <w:i/>
          <w:sz w:val="26"/>
          <w:szCs w:val="26"/>
          <w:lang w:val="vi-VN"/>
        </w:rPr>
        <w:t xml:space="preserve"> tháng </w:t>
      </w:r>
      <w:r w:rsidR="000369EB">
        <w:rPr>
          <w:i/>
          <w:sz w:val="26"/>
          <w:szCs w:val="26"/>
        </w:rPr>
        <w:t>1</w:t>
      </w:r>
      <w:r w:rsidR="00B87773">
        <w:rPr>
          <w:i/>
          <w:sz w:val="26"/>
          <w:szCs w:val="26"/>
        </w:rPr>
        <w:t>2</w:t>
      </w:r>
      <w:r w:rsidRPr="00DB7595">
        <w:rPr>
          <w:i/>
          <w:sz w:val="26"/>
          <w:szCs w:val="26"/>
          <w:lang w:val="vi-VN"/>
        </w:rPr>
        <w:t xml:space="preserve">  năm </w:t>
      </w:r>
      <w:r w:rsidR="000369EB">
        <w:rPr>
          <w:i/>
          <w:sz w:val="26"/>
          <w:szCs w:val="26"/>
        </w:rPr>
        <w:t>2023</w:t>
      </w:r>
      <w:r w:rsidRPr="00DB7595">
        <w:rPr>
          <w:i/>
          <w:sz w:val="26"/>
          <w:szCs w:val="26"/>
          <w:lang w:val="vi-VN"/>
        </w:rPr>
        <w:t xml:space="preserve">     </w:t>
      </w:r>
    </w:p>
    <w:p w14:paraId="0FD1E77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2A99940" w14:textId="77777777" w:rsidR="002E0C5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F68D7A2" w14:textId="62FF9E33" w:rsidR="00BB2B2A" w:rsidRPr="00707962" w:rsidRDefault="00707962" w:rsidP="00BB2B2A">
      <w:pPr>
        <w:tabs>
          <w:tab w:val="center" w:pos="6379"/>
        </w:tabs>
        <w:spacing w:after="200" w:line="276" w:lineRule="auto"/>
        <w:rPr>
          <w:i/>
          <w:sz w:val="26"/>
          <w:szCs w:val="26"/>
        </w:rPr>
      </w:pPr>
      <w:r>
        <w:rPr>
          <w:i/>
          <w:sz w:val="26"/>
          <w:szCs w:val="26"/>
          <w:lang w:val="vi-VN"/>
        </w:rPr>
        <w:tab/>
      </w:r>
      <w:r>
        <w:rPr>
          <w:i/>
          <w:sz w:val="26"/>
          <w:szCs w:val="26"/>
        </w:rPr>
        <w:t>Vĩnh</w:t>
      </w:r>
    </w:p>
    <w:p w14:paraId="34254236" w14:textId="7AADEF37" w:rsidR="00BB2B2A" w:rsidRPr="00707962" w:rsidRDefault="00BB2B2A" w:rsidP="00BB2B2A">
      <w:pPr>
        <w:tabs>
          <w:tab w:val="center" w:pos="6379"/>
        </w:tabs>
        <w:spacing w:after="200" w:line="276" w:lineRule="auto"/>
        <w:rPr>
          <w:i/>
          <w:sz w:val="26"/>
          <w:szCs w:val="26"/>
        </w:rPr>
      </w:pPr>
      <w:r w:rsidRPr="00DB7595">
        <w:rPr>
          <w:i/>
          <w:sz w:val="26"/>
          <w:szCs w:val="26"/>
          <w:lang w:val="vi-VN"/>
        </w:rPr>
        <w:tab/>
      </w:r>
      <w:r w:rsidR="00707962">
        <w:rPr>
          <w:i/>
          <w:sz w:val="26"/>
          <w:szCs w:val="26"/>
        </w:rPr>
        <w:t>Đỗ Trần Anh Vĩnh</w:t>
      </w:r>
    </w:p>
    <w:p w14:paraId="1469F2BA" w14:textId="77777777" w:rsidR="00BB2B2A" w:rsidRPr="00DB7595" w:rsidRDefault="00BB2B2A" w:rsidP="00BB2B2A">
      <w:pPr>
        <w:tabs>
          <w:tab w:val="center" w:pos="6379"/>
        </w:tabs>
        <w:spacing w:after="200" w:line="276" w:lineRule="auto"/>
        <w:rPr>
          <w:i/>
          <w:sz w:val="26"/>
          <w:szCs w:val="26"/>
          <w:lang w:val="vi-VN"/>
        </w:rPr>
      </w:pPr>
    </w:p>
    <w:p w14:paraId="3F918CA2" w14:textId="77777777" w:rsidR="00BB2B2A" w:rsidRPr="00DB7595" w:rsidRDefault="00BB2B2A" w:rsidP="00BB2B2A">
      <w:pPr>
        <w:tabs>
          <w:tab w:val="center" w:pos="6379"/>
        </w:tabs>
        <w:spacing w:after="200" w:line="276" w:lineRule="auto"/>
        <w:rPr>
          <w:i/>
          <w:sz w:val="26"/>
          <w:szCs w:val="26"/>
          <w:lang w:val="vi-VN"/>
        </w:rPr>
      </w:pPr>
    </w:p>
    <w:p w14:paraId="4DCCEC22" w14:textId="77777777" w:rsidR="00BB2B2A" w:rsidRPr="00DB7595" w:rsidRDefault="00BB2B2A" w:rsidP="00BB2B2A">
      <w:pPr>
        <w:tabs>
          <w:tab w:val="center" w:pos="6379"/>
        </w:tabs>
        <w:spacing w:after="200" w:line="276" w:lineRule="auto"/>
        <w:rPr>
          <w:i/>
          <w:sz w:val="26"/>
          <w:szCs w:val="26"/>
          <w:lang w:val="vi-VN"/>
        </w:rPr>
      </w:pPr>
    </w:p>
    <w:p w14:paraId="498BA08E" w14:textId="2245D4F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0C9B370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99A363F" w14:textId="77777777" w:rsidR="00B118C8" w:rsidRPr="00B118C8" w:rsidRDefault="00B118C8" w:rsidP="002D796D">
      <w:pPr>
        <w:pStyle w:val="Chng"/>
        <w:jc w:val="center"/>
        <w:rPr>
          <w:lang w:val="vi-VN"/>
        </w:rPr>
      </w:pPr>
      <w:bookmarkStart w:id="1" w:name="_Toc154092688"/>
      <w:r w:rsidRPr="00B118C8">
        <w:rPr>
          <w:lang w:val="vi-VN"/>
        </w:rPr>
        <w:lastRenderedPageBreak/>
        <w:t>PHẦN XÁC NHẬN VÀ ĐÁNH GIÁ CỦA GIẢNG VIÊN</w:t>
      </w:r>
      <w:bookmarkEnd w:id="1"/>
    </w:p>
    <w:p w14:paraId="6C1FE5A7" w14:textId="77777777" w:rsidR="00B118C8" w:rsidRPr="002D796D" w:rsidRDefault="00B118C8" w:rsidP="002D796D">
      <w:pPr>
        <w:pStyle w:val="Nidungvnbn"/>
        <w:rPr>
          <w:b/>
          <w:lang w:val="vi-VN"/>
        </w:rPr>
      </w:pPr>
      <w:r w:rsidRPr="002D796D">
        <w:rPr>
          <w:b/>
          <w:lang w:val="vi-VN"/>
        </w:rPr>
        <w:t>Phần xác nhận của GV hướng dẫn</w:t>
      </w:r>
    </w:p>
    <w:p w14:paraId="1EBA1E8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32A37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B61EC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FC8104F" w14:textId="77777777" w:rsidR="00B118C8" w:rsidRPr="00DC2276" w:rsidRDefault="00B118C8">
      <w:pPr>
        <w:spacing w:after="200" w:line="276" w:lineRule="auto"/>
        <w:rPr>
          <w:lang w:val="vi-VN"/>
        </w:rPr>
      </w:pPr>
    </w:p>
    <w:p w14:paraId="39269A3D" w14:textId="77777777" w:rsidR="00B118C8" w:rsidRPr="00DC2276" w:rsidRDefault="00B118C8">
      <w:pPr>
        <w:spacing w:after="200" w:line="276" w:lineRule="auto"/>
        <w:rPr>
          <w:lang w:val="vi-VN"/>
        </w:rPr>
      </w:pPr>
    </w:p>
    <w:p w14:paraId="18F7F399" w14:textId="77777777" w:rsidR="00B118C8" w:rsidRPr="00DC2276" w:rsidRDefault="00B118C8">
      <w:pPr>
        <w:spacing w:after="200" w:line="276" w:lineRule="auto"/>
        <w:rPr>
          <w:lang w:val="vi-VN"/>
        </w:rPr>
      </w:pPr>
    </w:p>
    <w:p w14:paraId="7B48FB76" w14:textId="77777777" w:rsidR="00B118C8" w:rsidRPr="00DC2276" w:rsidRDefault="00B118C8" w:rsidP="002D796D">
      <w:pPr>
        <w:pStyle w:val="Nidungvnbn"/>
        <w:rPr>
          <w:b/>
          <w:lang w:val="vi-VN"/>
        </w:rPr>
      </w:pPr>
      <w:r w:rsidRPr="00DC2276">
        <w:rPr>
          <w:b/>
          <w:lang w:val="vi-VN"/>
        </w:rPr>
        <w:t>Phần đánh giá của GV chấm bài</w:t>
      </w:r>
    </w:p>
    <w:p w14:paraId="39E3D7A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D3F56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27A804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981A68" w14:textId="77777777" w:rsidR="00B118C8" w:rsidRPr="00DC2276" w:rsidRDefault="00B118C8" w:rsidP="00B118C8">
      <w:pPr>
        <w:spacing w:after="200" w:line="276" w:lineRule="auto"/>
        <w:rPr>
          <w:lang w:val="vi-VN"/>
        </w:rPr>
      </w:pPr>
    </w:p>
    <w:p w14:paraId="5639CFDD" w14:textId="77777777" w:rsidR="00B118C8" w:rsidRPr="00DC2276" w:rsidRDefault="00B118C8" w:rsidP="00B118C8">
      <w:pPr>
        <w:pStyle w:val="Tiumccp1"/>
        <w:rPr>
          <w:sz w:val="32"/>
          <w:szCs w:val="32"/>
          <w:lang w:val="vi-VN"/>
        </w:rPr>
      </w:pPr>
      <w:r w:rsidRPr="00B118C8">
        <w:rPr>
          <w:lang w:val="vi-VN"/>
        </w:rPr>
        <w:br w:type="page"/>
      </w:r>
    </w:p>
    <w:p w14:paraId="02E83817" w14:textId="77777777" w:rsidR="00BB2B2A" w:rsidRPr="00DB7595" w:rsidRDefault="00BB2B2A" w:rsidP="00B118C8">
      <w:pPr>
        <w:pStyle w:val="Chng"/>
        <w:jc w:val="center"/>
        <w:rPr>
          <w:lang w:val="vi-VN"/>
        </w:rPr>
      </w:pPr>
      <w:bookmarkStart w:id="2" w:name="_Toc154092689"/>
      <w:r w:rsidRPr="00DB7595">
        <w:rPr>
          <w:lang w:val="vi-VN"/>
        </w:rPr>
        <w:lastRenderedPageBreak/>
        <w:t>TÓM TẮT</w:t>
      </w:r>
      <w:bookmarkEnd w:id="2"/>
    </w:p>
    <w:p w14:paraId="21BC85ED" w14:textId="77777777" w:rsidR="00291721" w:rsidRPr="00DB7595" w:rsidRDefault="00291721" w:rsidP="00291721">
      <w:pPr>
        <w:pStyle w:val="Nidungvnbn"/>
        <w:rPr>
          <w:lang w:val="vi-VN"/>
        </w:rPr>
      </w:pPr>
    </w:p>
    <w:p w14:paraId="586A9816" w14:textId="371AC446" w:rsidR="007E6AB9" w:rsidRPr="00545E61" w:rsidRDefault="00BF1708" w:rsidP="00291721">
      <w:pPr>
        <w:pStyle w:val="Nidungvnbn"/>
      </w:pPr>
      <w:r>
        <w:t>Báo cáo sẽ trình bày về các nghiên cứu tìm hiểu về các Optimizer trong huấn luyện các mô hình học máy</w:t>
      </w:r>
      <w:r w:rsidR="006A4578">
        <w:t>, cụ thể là cách hoạt động, công thức, cách thực hiện và so sánh giữa chúng.</w:t>
      </w:r>
      <w:r w:rsidR="00460567">
        <w:t xml:space="preserve"> Có tổng cộng 4 Optimizer được tìm hiểu</w:t>
      </w:r>
      <w:r w:rsidR="002C45EF">
        <w:t xml:space="preserve"> là Gradient Descent, Adaptive Gradient Descent, Root Mean Square Propagation và Adaptive Moment Estimation.</w:t>
      </w:r>
      <w:r w:rsidR="00F83558">
        <w:t xml:space="preserve"> Tiếp theo sẽ là về Continual Learning và Test Production khi xây dựng một giải pháp học máy để giải quyết một bài toán nào đó.</w:t>
      </w:r>
    </w:p>
    <w:p w14:paraId="0C595D4F"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B5D66F4" w14:textId="77777777" w:rsidR="007E6AB9" w:rsidRPr="007E6AB9" w:rsidRDefault="007E6AB9" w:rsidP="002D796D">
      <w:pPr>
        <w:pStyle w:val="Chng"/>
        <w:jc w:val="center"/>
      </w:pPr>
      <w:bookmarkStart w:id="3" w:name="_Toc154092690"/>
      <w:r>
        <w:lastRenderedPageBreak/>
        <w:t>MỤC LỤC</w:t>
      </w:r>
      <w:bookmarkEnd w:id="3"/>
    </w:p>
    <w:p w14:paraId="529B7E42" w14:textId="4DC85F88" w:rsidR="0081053B"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E76EF0">
        <w:rPr>
          <w:b/>
          <w:bCs/>
          <w:szCs w:val="26"/>
        </w:rPr>
        <w:fldChar w:fldCharType="begin"/>
      </w:r>
      <w:r w:rsidRPr="00E76EF0">
        <w:rPr>
          <w:b/>
          <w:bCs/>
          <w:szCs w:val="26"/>
        </w:rPr>
        <w:instrText xml:space="preserve"> TOC \h \z \t "Chương,1,Tiểu mục cấp 1,2,Tiểu mục cấp 2,3,Tiểu mục cấp 3,4" </w:instrText>
      </w:r>
      <w:r w:rsidRPr="00E76EF0">
        <w:rPr>
          <w:b/>
          <w:bCs/>
          <w:szCs w:val="26"/>
        </w:rPr>
        <w:fldChar w:fldCharType="separate"/>
      </w:r>
      <w:hyperlink w:anchor="_Toc154092687" w:history="1">
        <w:r w:rsidR="0081053B" w:rsidRPr="00834DE0">
          <w:rPr>
            <w:rStyle w:val="Hyperlink"/>
            <w:noProof/>
            <w:lang w:val="vi-VN"/>
          </w:rPr>
          <w:t>LỜI CẢM ƠN</w:t>
        </w:r>
        <w:r w:rsidR="0081053B">
          <w:rPr>
            <w:noProof/>
            <w:webHidden/>
          </w:rPr>
          <w:tab/>
        </w:r>
        <w:r w:rsidR="0081053B">
          <w:rPr>
            <w:noProof/>
            <w:webHidden/>
          </w:rPr>
          <w:fldChar w:fldCharType="begin"/>
        </w:r>
        <w:r w:rsidR="0081053B">
          <w:rPr>
            <w:noProof/>
            <w:webHidden/>
          </w:rPr>
          <w:instrText xml:space="preserve"> PAGEREF _Toc154092687 \h </w:instrText>
        </w:r>
        <w:r w:rsidR="0081053B">
          <w:rPr>
            <w:noProof/>
            <w:webHidden/>
          </w:rPr>
        </w:r>
        <w:r w:rsidR="0081053B">
          <w:rPr>
            <w:noProof/>
            <w:webHidden/>
          </w:rPr>
          <w:fldChar w:fldCharType="separate"/>
        </w:r>
        <w:r w:rsidR="0081053B">
          <w:rPr>
            <w:noProof/>
            <w:webHidden/>
          </w:rPr>
          <w:t>i</w:t>
        </w:r>
        <w:r w:rsidR="0081053B">
          <w:rPr>
            <w:noProof/>
            <w:webHidden/>
          </w:rPr>
          <w:fldChar w:fldCharType="end"/>
        </w:r>
      </w:hyperlink>
    </w:p>
    <w:p w14:paraId="32479CFE" w14:textId="49D6CECD" w:rsidR="0081053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88" w:history="1">
        <w:r w:rsidR="0081053B" w:rsidRPr="00834DE0">
          <w:rPr>
            <w:rStyle w:val="Hyperlink"/>
            <w:noProof/>
            <w:lang w:val="vi-VN"/>
          </w:rPr>
          <w:t>PHẦN XÁC NHẬN VÀ ĐÁNH GIÁ CỦA GIẢNG VIÊN</w:t>
        </w:r>
        <w:r w:rsidR="0081053B">
          <w:rPr>
            <w:noProof/>
            <w:webHidden/>
          </w:rPr>
          <w:tab/>
        </w:r>
        <w:r w:rsidR="0081053B">
          <w:rPr>
            <w:noProof/>
            <w:webHidden/>
          </w:rPr>
          <w:fldChar w:fldCharType="begin"/>
        </w:r>
        <w:r w:rsidR="0081053B">
          <w:rPr>
            <w:noProof/>
            <w:webHidden/>
          </w:rPr>
          <w:instrText xml:space="preserve"> PAGEREF _Toc154092688 \h </w:instrText>
        </w:r>
        <w:r w:rsidR="0081053B">
          <w:rPr>
            <w:noProof/>
            <w:webHidden/>
          </w:rPr>
        </w:r>
        <w:r w:rsidR="0081053B">
          <w:rPr>
            <w:noProof/>
            <w:webHidden/>
          </w:rPr>
          <w:fldChar w:fldCharType="separate"/>
        </w:r>
        <w:r w:rsidR="0081053B">
          <w:rPr>
            <w:noProof/>
            <w:webHidden/>
          </w:rPr>
          <w:t>iii</w:t>
        </w:r>
        <w:r w:rsidR="0081053B">
          <w:rPr>
            <w:noProof/>
            <w:webHidden/>
          </w:rPr>
          <w:fldChar w:fldCharType="end"/>
        </w:r>
      </w:hyperlink>
    </w:p>
    <w:p w14:paraId="005E8F26" w14:textId="101AD3FC" w:rsidR="0081053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89" w:history="1">
        <w:r w:rsidR="0081053B" w:rsidRPr="00834DE0">
          <w:rPr>
            <w:rStyle w:val="Hyperlink"/>
            <w:noProof/>
            <w:lang w:val="vi-VN"/>
          </w:rPr>
          <w:t>TÓM TẮT</w:t>
        </w:r>
        <w:r w:rsidR="0081053B">
          <w:rPr>
            <w:noProof/>
            <w:webHidden/>
          </w:rPr>
          <w:tab/>
        </w:r>
        <w:r w:rsidR="0081053B">
          <w:rPr>
            <w:noProof/>
            <w:webHidden/>
          </w:rPr>
          <w:fldChar w:fldCharType="begin"/>
        </w:r>
        <w:r w:rsidR="0081053B">
          <w:rPr>
            <w:noProof/>
            <w:webHidden/>
          </w:rPr>
          <w:instrText xml:space="preserve"> PAGEREF _Toc154092689 \h </w:instrText>
        </w:r>
        <w:r w:rsidR="0081053B">
          <w:rPr>
            <w:noProof/>
            <w:webHidden/>
          </w:rPr>
        </w:r>
        <w:r w:rsidR="0081053B">
          <w:rPr>
            <w:noProof/>
            <w:webHidden/>
          </w:rPr>
          <w:fldChar w:fldCharType="separate"/>
        </w:r>
        <w:r w:rsidR="0081053B">
          <w:rPr>
            <w:noProof/>
            <w:webHidden/>
          </w:rPr>
          <w:t>iv</w:t>
        </w:r>
        <w:r w:rsidR="0081053B">
          <w:rPr>
            <w:noProof/>
            <w:webHidden/>
          </w:rPr>
          <w:fldChar w:fldCharType="end"/>
        </w:r>
      </w:hyperlink>
    </w:p>
    <w:p w14:paraId="46A6543C" w14:textId="197BCA2F" w:rsidR="0081053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0" w:history="1">
        <w:r w:rsidR="0081053B" w:rsidRPr="00834DE0">
          <w:rPr>
            <w:rStyle w:val="Hyperlink"/>
            <w:noProof/>
          </w:rPr>
          <w:t>MỤC LỤC</w:t>
        </w:r>
        <w:r w:rsidR="0081053B">
          <w:rPr>
            <w:noProof/>
            <w:webHidden/>
          </w:rPr>
          <w:tab/>
        </w:r>
        <w:r w:rsidR="0081053B">
          <w:rPr>
            <w:noProof/>
            <w:webHidden/>
          </w:rPr>
          <w:fldChar w:fldCharType="begin"/>
        </w:r>
        <w:r w:rsidR="0081053B">
          <w:rPr>
            <w:noProof/>
            <w:webHidden/>
          </w:rPr>
          <w:instrText xml:space="preserve"> PAGEREF _Toc154092690 \h </w:instrText>
        </w:r>
        <w:r w:rsidR="0081053B">
          <w:rPr>
            <w:noProof/>
            <w:webHidden/>
          </w:rPr>
        </w:r>
        <w:r w:rsidR="0081053B">
          <w:rPr>
            <w:noProof/>
            <w:webHidden/>
          </w:rPr>
          <w:fldChar w:fldCharType="separate"/>
        </w:r>
        <w:r w:rsidR="0081053B">
          <w:rPr>
            <w:noProof/>
            <w:webHidden/>
          </w:rPr>
          <w:t>1</w:t>
        </w:r>
        <w:r w:rsidR="0081053B">
          <w:rPr>
            <w:noProof/>
            <w:webHidden/>
          </w:rPr>
          <w:fldChar w:fldCharType="end"/>
        </w:r>
      </w:hyperlink>
    </w:p>
    <w:p w14:paraId="75FA5ACF" w14:textId="4EE1A563" w:rsidR="0081053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1" w:history="1">
        <w:r w:rsidR="0081053B" w:rsidRPr="00834DE0">
          <w:rPr>
            <w:rStyle w:val="Hyperlink"/>
            <w:noProof/>
          </w:rPr>
          <w:t>DANH MỤC CÁC BẢNG BIỂU, HÌNH VẼ, ĐỒ THỊ</w:t>
        </w:r>
        <w:r w:rsidR="0081053B">
          <w:rPr>
            <w:noProof/>
            <w:webHidden/>
          </w:rPr>
          <w:tab/>
        </w:r>
        <w:r w:rsidR="0081053B">
          <w:rPr>
            <w:noProof/>
            <w:webHidden/>
          </w:rPr>
          <w:fldChar w:fldCharType="begin"/>
        </w:r>
        <w:r w:rsidR="0081053B">
          <w:rPr>
            <w:noProof/>
            <w:webHidden/>
          </w:rPr>
          <w:instrText xml:space="preserve"> PAGEREF _Toc154092691 \h </w:instrText>
        </w:r>
        <w:r w:rsidR="0081053B">
          <w:rPr>
            <w:noProof/>
            <w:webHidden/>
          </w:rPr>
        </w:r>
        <w:r w:rsidR="0081053B">
          <w:rPr>
            <w:noProof/>
            <w:webHidden/>
          </w:rPr>
          <w:fldChar w:fldCharType="separate"/>
        </w:r>
        <w:r w:rsidR="0081053B">
          <w:rPr>
            <w:noProof/>
            <w:webHidden/>
          </w:rPr>
          <w:t>3</w:t>
        </w:r>
        <w:r w:rsidR="0081053B">
          <w:rPr>
            <w:noProof/>
            <w:webHidden/>
          </w:rPr>
          <w:fldChar w:fldCharType="end"/>
        </w:r>
      </w:hyperlink>
    </w:p>
    <w:p w14:paraId="207ABDB3" w14:textId="45476B8F" w:rsidR="0081053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092692" w:history="1">
        <w:r w:rsidR="0081053B" w:rsidRPr="00834DE0">
          <w:rPr>
            <w:rStyle w:val="Hyperlink"/>
            <w:noProof/>
          </w:rPr>
          <w:t>CHƯƠNG 1 – OPTIMIZER TRONG HUẤN LUYỆN MÔ HÌNH HỌC MÁY</w:t>
        </w:r>
        <w:r w:rsidR="0081053B">
          <w:rPr>
            <w:noProof/>
            <w:webHidden/>
          </w:rPr>
          <w:tab/>
        </w:r>
        <w:r w:rsidR="0081053B">
          <w:rPr>
            <w:noProof/>
            <w:webHidden/>
          </w:rPr>
          <w:fldChar w:fldCharType="begin"/>
        </w:r>
        <w:r w:rsidR="0081053B">
          <w:rPr>
            <w:noProof/>
            <w:webHidden/>
          </w:rPr>
          <w:instrText xml:space="preserve"> PAGEREF _Toc154092692 \h </w:instrText>
        </w:r>
        <w:r w:rsidR="0081053B">
          <w:rPr>
            <w:noProof/>
            <w:webHidden/>
          </w:rPr>
        </w:r>
        <w:r w:rsidR="0081053B">
          <w:rPr>
            <w:noProof/>
            <w:webHidden/>
          </w:rPr>
          <w:fldChar w:fldCharType="separate"/>
        </w:r>
        <w:r w:rsidR="0081053B">
          <w:rPr>
            <w:noProof/>
            <w:webHidden/>
          </w:rPr>
          <w:t>4</w:t>
        </w:r>
        <w:r w:rsidR="0081053B">
          <w:rPr>
            <w:noProof/>
            <w:webHidden/>
          </w:rPr>
          <w:fldChar w:fldCharType="end"/>
        </w:r>
      </w:hyperlink>
    </w:p>
    <w:p w14:paraId="1FCC314E" w14:textId="7886E11E" w:rsidR="0081053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092693" w:history="1">
        <w:r w:rsidR="0081053B" w:rsidRPr="00834DE0">
          <w:rPr>
            <w:rStyle w:val="Hyperlink"/>
            <w:noProof/>
          </w:rPr>
          <w:t>1.1 Các Optimizer</w:t>
        </w:r>
        <w:r w:rsidR="0081053B">
          <w:rPr>
            <w:noProof/>
            <w:webHidden/>
          </w:rPr>
          <w:tab/>
        </w:r>
        <w:r w:rsidR="0081053B">
          <w:rPr>
            <w:noProof/>
            <w:webHidden/>
          </w:rPr>
          <w:fldChar w:fldCharType="begin"/>
        </w:r>
        <w:r w:rsidR="0081053B">
          <w:rPr>
            <w:noProof/>
            <w:webHidden/>
          </w:rPr>
          <w:instrText xml:space="preserve"> PAGEREF _Toc154092693 \h </w:instrText>
        </w:r>
        <w:r w:rsidR="0081053B">
          <w:rPr>
            <w:noProof/>
            <w:webHidden/>
          </w:rPr>
        </w:r>
        <w:r w:rsidR="0081053B">
          <w:rPr>
            <w:noProof/>
            <w:webHidden/>
          </w:rPr>
          <w:fldChar w:fldCharType="separate"/>
        </w:r>
        <w:r w:rsidR="0081053B">
          <w:rPr>
            <w:noProof/>
            <w:webHidden/>
          </w:rPr>
          <w:t>4</w:t>
        </w:r>
        <w:r w:rsidR="0081053B">
          <w:rPr>
            <w:noProof/>
            <w:webHidden/>
          </w:rPr>
          <w:fldChar w:fldCharType="end"/>
        </w:r>
      </w:hyperlink>
    </w:p>
    <w:p w14:paraId="778C366E" w14:textId="189C36BD" w:rsidR="0081053B"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4" w:history="1">
        <w:r w:rsidR="0081053B" w:rsidRPr="00834DE0">
          <w:rPr>
            <w:rStyle w:val="Hyperlink"/>
            <w:noProof/>
          </w:rPr>
          <w:t>1.1.1 Gradient Descent</w:t>
        </w:r>
        <w:r w:rsidR="0081053B">
          <w:rPr>
            <w:noProof/>
            <w:webHidden/>
          </w:rPr>
          <w:tab/>
        </w:r>
        <w:r w:rsidR="0081053B">
          <w:rPr>
            <w:noProof/>
            <w:webHidden/>
          </w:rPr>
          <w:fldChar w:fldCharType="begin"/>
        </w:r>
        <w:r w:rsidR="0081053B">
          <w:rPr>
            <w:noProof/>
            <w:webHidden/>
          </w:rPr>
          <w:instrText xml:space="preserve"> PAGEREF _Toc154092694 \h </w:instrText>
        </w:r>
        <w:r w:rsidR="0081053B">
          <w:rPr>
            <w:noProof/>
            <w:webHidden/>
          </w:rPr>
        </w:r>
        <w:r w:rsidR="0081053B">
          <w:rPr>
            <w:noProof/>
            <w:webHidden/>
          </w:rPr>
          <w:fldChar w:fldCharType="separate"/>
        </w:r>
        <w:r w:rsidR="0081053B">
          <w:rPr>
            <w:noProof/>
            <w:webHidden/>
          </w:rPr>
          <w:t>4</w:t>
        </w:r>
        <w:r w:rsidR="0081053B">
          <w:rPr>
            <w:noProof/>
            <w:webHidden/>
          </w:rPr>
          <w:fldChar w:fldCharType="end"/>
        </w:r>
      </w:hyperlink>
    </w:p>
    <w:p w14:paraId="59110389" w14:textId="1EB14EE7" w:rsidR="0081053B"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5" w:history="1">
        <w:r w:rsidR="0081053B" w:rsidRPr="00834DE0">
          <w:rPr>
            <w:rStyle w:val="Hyperlink"/>
            <w:noProof/>
          </w:rPr>
          <w:t>1.1.2 Adaptive Gradient Algortithm (AdaGrad)</w:t>
        </w:r>
        <w:r w:rsidR="0081053B">
          <w:rPr>
            <w:noProof/>
            <w:webHidden/>
          </w:rPr>
          <w:tab/>
        </w:r>
        <w:r w:rsidR="0081053B">
          <w:rPr>
            <w:noProof/>
            <w:webHidden/>
          </w:rPr>
          <w:fldChar w:fldCharType="begin"/>
        </w:r>
        <w:r w:rsidR="0081053B">
          <w:rPr>
            <w:noProof/>
            <w:webHidden/>
          </w:rPr>
          <w:instrText xml:space="preserve"> PAGEREF _Toc154092695 \h </w:instrText>
        </w:r>
        <w:r w:rsidR="0081053B">
          <w:rPr>
            <w:noProof/>
            <w:webHidden/>
          </w:rPr>
        </w:r>
        <w:r w:rsidR="0081053B">
          <w:rPr>
            <w:noProof/>
            <w:webHidden/>
          </w:rPr>
          <w:fldChar w:fldCharType="separate"/>
        </w:r>
        <w:r w:rsidR="0081053B">
          <w:rPr>
            <w:noProof/>
            <w:webHidden/>
          </w:rPr>
          <w:t>5</w:t>
        </w:r>
        <w:r w:rsidR="0081053B">
          <w:rPr>
            <w:noProof/>
            <w:webHidden/>
          </w:rPr>
          <w:fldChar w:fldCharType="end"/>
        </w:r>
      </w:hyperlink>
    </w:p>
    <w:p w14:paraId="7CC1760F" w14:textId="369050CA" w:rsidR="0081053B"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6" w:history="1">
        <w:r w:rsidR="0081053B" w:rsidRPr="00834DE0">
          <w:rPr>
            <w:rStyle w:val="Hyperlink"/>
            <w:noProof/>
          </w:rPr>
          <w:t>1.1.3 Root Mean Squared Propagation (RMSProp)</w:t>
        </w:r>
        <w:r w:rsidR="0081053B">
          <w:rPr>
            <w:noProof/>
            <w:webHidden/>
          </w:rPr>
          <w:tab/>
        </w:r>
        <w:r w:rsidR="0081053B">
          <w:rPr>
            <w:noProof/>
            <w:webHidden/>
          </w:rPr>
          <w:fldChar w:fldCharType="begin"/>
        </w:r>
        <w:r w:rsidR="0081053B">
          <w:rPr>
            <w:noProof/>
            <w:webHidden/>
          </w:rPr>
          <w:instrText xml:space="preserve"> PAGEREF _Toc154092696 \h </w:instrText>
        </w:r>
        <w:r w:rsidR="0081053B">
          <w:rPr>
            <w:noProof/>
            <w:webHidden/>
          </w:rPr>
        </w:r>
        <w:r w:rsidR="0081053B">
          <w:rPr>
            <w:noProof/>
            <w:webHidden/>
          </w:rPr>
          <w:fldChar w:fldCharType="separate"/>
        </w:r>
        <w:r w:rsidR="0081053B">
          <w:rPr>
            <w:noProof/>
            <w:webHidden/>
          </w:rPr>
          <w:t>6</w:t>
        </w:r>
        <w:r w:rsidR="0081053B">
          <w:rPr>
            <w:noProof/>
            <w:webHidden/>
          </w:rPr>
          <w:fldChar w:fldCharType="end"/>
        </w:r>
      </w:hyperlink>
    </w:p>
    <w:p w14:paraId="24DB0EBE" w14:textId="4BCAA7A2" w:rsidR="0081053B"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092697" w:history="1">
        <w:r w:rsidR="0081053B" w:rsidRPr="00834DE0">
          <w:rPr>
            <w:rStyle w:val="Hyperlink"/>
            <w:noProof/>
          </w:rPr>
          <w:t>1.1.4 Adaptive Moment Estimation (Adam)</w:t>
        </w:r>
        <w:r w:rsidR="0081053B">
          <w:rPr>
            <w:noProof/>
            <w:webHidden/>
          </w:rPr>
          <w:tab/>
        </w:r>
        <w:r w:rsidR="0081053B">
          <w:rPr>
            <w:noProof/>
            <w:webHidden/>
          </w:rPr>
          <w:fldChar w:fldCharType="begin"/>
        </w:r>
        <w:r w:rsidR="0081053B">
          <w:rPr>
            <w:noProof/>
            <w:webHidden/>
          </w:rPr>
          <w:instrText xml:space="preserve"> PAGEREF _Toc154092697 \h </w:instrText>
        </w:r>
        <w:r w:rsidR="0081053B">
          <w:rPr>
            <w:noProof/>
            <w:webHidden/>
          </w:rPr>
        </w:r>
        <w:r w:rsidR="0081053B">
          <w:rPr>
            <w:noProof/>
            <w:webHidden/>
          </w:rPr>
          <w:fldChar w:fldCharType="separate"/>
        </w:r>
        <w:r w:rsidR="0081053B">
          <w:rPr>
            <w:noProof/>
            <w:webHidden/>
          </w:rPr>
          <w:t>7</w:t>
        </w:r>
        <w:r w:rsidR="0081053B">
          <w:rPr>
            <w:noProof/>
            <w:webHidden/>
          </w:rPr>
          <w:fldChar w:fldCharType="end"/>
        </w:r>
      </w:hyperlink>
    </w:p>
    <w:p w14:paraId="02D15B14" w14:textId="277366B1" w:rsidR="0081053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092698" w:history="1">
        <w:r w:rsidR="0081053B" w:rsidRPr="00834DE0">
          <w:rPr>
            <w:rStyle w:val="Hyperlink"/>
            <w:noProof/>
          </w:rPr>
          <w:t>1.2 So sánh các Optimizer</w:t>
        </w:r>
        <w:r w:rsidR="0081053B">
          <w:rPr>
            <w:noProof/>
            <w:webHidden/>
          </w:rPr>
          <w:tab/>
        </w:r>
        <w:r w:rsidR="0081053B">
          <w:rPr>
            <w:noProof/>
            <w:webHidden/>
          </w:rPr>
          <w:fldChar w:fldCharType="begin"/>
        </w:r>
        <w:r w:rsidR="0081053B">
          <w:rPr>
            <w:noProof/>
            <w:webHidden/>
          </w:rPr>
          <w:instrText xml:space="preserve"> PAGEREF _Toc154092698 \h </w:instrText>
        </w:r>
        <w:r w:rsidR="0081053B">
          <w:rPr>
            <w:noProof/>
            <w:webHidden/>
          </w:rPr>
        </w:r>
        <w:r w:rsidR="0081053B">
          <w:rPr>
            <w:noProof/>
            <w:webHidden/>
          </w:rPr>
          <w:fldChar w:fldCharType="separate"/>
        </w:r>
        <w:r w:rsidR="0081053B">
          <w:rPr>
            <w:noProof/>
            <w:webHidden/>
          </w:rPr>
          <w:t>8</w:t>
        </w:r>
        <w:r w:rsidR="0081053B">
          <w:rPr>
            <w:noProof/>
            <w:webHidden/>
          </w:rPr>
          <w:fldChar w:fldCharType="end"/>
        </w:r>
      </w:hyperlink>
    </w:p>
    <w:p w14:paraId="070001B5" w14:textId="349FCFC1" w:rsidR="00C75086" w:rsidRDefault="00C75086">
      <w:pPr>
        <w:spacing w:after="200" w:line="276" w:lineRule="auto"/>
        <w:rPr>
          <w:sz w:val="26"/>
          <w:szCs w:val="26"/>
        </w:rPr>
      </w:pPr>
      <w:r w:rsidRPr="00E76EF0">
        <w:rPr>
          <w:b/>
          <w:bCs/>
          <w:sz w:val="26"/>
          <w:szCs w:val="26"/>
        </w:rPr>
        <w:fldChar w:fldCharType="end"/>
      </w:r>
    </w:p>
    <w:p w14:paraId="264E42F7" w14:textId="77777777" w:rsidR="007E6AB9" w:rsidRDefault="007E6AB9">
      <w:pPr>
        <w:spacing w:after="200" w:line="276" w:lineRule="auto"/>
        <w:rPr>
          <w:sz w:val="26"/>
          <w:szCs w:val="26"/>
        </w:rPr>
      </w:pPr>
      <w:r>
        <w:rPr>
          <w:sz w:val="26"/>
          <w:szCs w:val="26"/>
        </w:rPr>
        <w:br w:type="page"/>
      </w:r>
    </w:p>
    <w:p w14:paraId="236BB8C7"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69C62DC" w14:textId="77777777" w:rsidR="00291721" w:rsidRDefault="00291721" w:rsidP="00291721">
      <w:pPr>
        <w:pStyle w:val="Nidungvnbn"/>
      </w:pPr>
    </w:p>
    <w:p w14:paraId="68899771"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121D2868" w14:textId="77777777" w:rsidR="00791EED" w:rsidRPr="006C3A2B" w:rsidRDefault="00791EED" w:rsidP="00791EED">
      <w:pPr>
        <w:spacing w:before="60" w:after="60" w:line="276" w:lineRule="auto"/>
        <w:ind w:firstLine="720"/>
        <w:jc w:val="both"/>
      </w:pPr>
    </w:p>
    <w:p w14:paraId="03A3E1E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AFE7780" w14:textId="77777777" w:rsidR="007E6AB9" w:rsidRPr="005D5C20" w:rsidRDefault="007E6AB9" w:rsidP="00291721">
      <w:pPr>
        <w:pStyle w:val="Nidungvnbn"/>
      </w:pPr>
    </w:p>
    <w:p w14:paraId="4F3B2C56" w14:textId="77777777" w:rsidR="007E6AB9" w:rsidRDefault="007E6AB9">
      <w:pPr>
        <w:spacing w:after="200" w:line="276" w:lineRule="auto"/>
        <w:rPr>
          <w:sz w:val="26"/>
          <w:szCs w:val="26"/>
        </w:rPr>
      </w:pPr>
      <w:r>
        <w:rPr>
          <w:sz w:val="26"/>
          <w:szCs w:val="26"/>
        </w:rPr>
        <w:br w:type="page"/>
      </w:r>
    </w:p>
    <w:p w14:paraId="2C20B9FB" w14:textId="77777777" w:rsidR="007E6AB9" w:rsidRPr="007E6AB9" w:rsidRDefault="007B1A23" w:rsidP="00DC2276">
      <w:pPr>
        <w:pStyle w:val="Chng"/>
        <w:jc w:val="center"/>
      </w:pPr>
      <w:bookmarkStart w:id="4" w:name="_Toc154092691"/>
      <w:r>
        <w:lastRenderedPageBreak/>
        <w:t>DANH MỤC CÁC BẢNG BIỂU, HÌNH VẼ, ĐỒ THỊ</w:t>
      </w:r>
      <w:bookmarkEnd w:id="4"/>
    </w:p>
    <w:p w14:paraId="7E8BAABF" w14:textId="77777777" w:rsidR="007E6AB9" w:rsidRPr="00791EED" w:rsidRDefault="00791EED" w:rsidP="00DC2276">
      <w:pPr>
        <w:rPr>
          <w:b/>
          <w:sz w:val="28"/>
        </w:rPr>
      </w:pPr>
      <w:r w:rsidRPr="00791EED">
        <w:rPr>
          <w:b/>
          <w:sz w:val="28"/>
        </w:rPr>
        <w:t>DANH MỤC HÌNH</w:t>
      </w:r>
    </w:p>
    <w:p w14:paraId="46F430FA" w14:textId="510B5469" w:rsidR="00E76EF0" w:rsidRDefault="00CE4CD6" w:rsidP="00BA3919">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"Hình 2." </w:instrText>
      </w:r>
      <w:r>
        <w:rPr>
          <w:szCs w:val="26"/>
        </w:rPr>
        <w:fldChar w:fldCharType="separate"/>
      </w:r>
    </w:p>
    <w:p w14:paraId="462FD424" w14:textId="2107C801" w:rsidR="007B7FF5" w:rsidRPr="00CE4CD6" w:rsidRDefault="00CE4CD6" w:rsidP="00CE4CD6">
      <w:pPr>
        <w:tabs>
          <w:tab w:val="center" w:pos="6379"/>
        </w:tabs>
        <w:spacing w:after="200" w:line="360" w:lineRule="auto"/>
        <w:rPr>
          <w:sz w:val="26"/>
          <w:szCs w:val="26"/>
        </w:rPr>
      </w:pPr>
      <w:r>
        <w:rPr>
          <w:sz w:val="26"/>
          <w:szCs w:val="26"/>
        </w:rPr>
        <w:fldChar w:fldCharType="end"/>
      </w:r>
      <w:r w:rsidR="00791EED" w:rsidRPr="00791EED">
        <w:rPr>
          <w:b/>
          <w:sz w:val="28"/>
        </w:rPr>
        <w:t>DANH MỤC BẢNG</w:t>
      </w:r>
    </w:p>
    <w:p w14:paraId="3D947D5A" w14:textId="50E0A796" w:rsidR="007B1A23" w:rsidRDefault="007B1A23">
      <w:pPr>
        <w:spacing w:after="200" w:line="276" w:lineRule="auto"/>
        <w:rPr>
          <w:sz w:val="26"/>
          <w:szCs w:val="26"/>
        </w:rPr>
      </w:pPr>
      <w:r>
        <w:rPr>
          <w:sz w:val="26"/>
          <w:szCs w:val="26"/>
        </w:rPr>
        <w:br w:type="page"/>
      </w:r>
    </w:p>
    <w:p w14:paraId="0499C994" w14:textId="05B7A891" w:rsidR="007B1A23" w:rsidRDefault="007B1A23" w:rsidP="004A7C39">
      <w:pPr>
        <w:pStyle w:val="Chng"/>
      </w:pPr>
      <w:bookmarkStart w:id="5" w:name="_Toc154092692"/>
      <w:r w:rsidRPr="00880D36">
        <w:lastRenderedPageBreak/>
        <w:t>C</w:t>
      </w:r>
      <w:r w:rsidR="00CD13EC" w:rsidRPr="00880D36">
        <w:t>HƯƠNG 1</w:t>
      </w:r>
      <w:r w:rsidR="0064189C">
        <w:t xml:space="preserve"> – </w:t>
      </w:r>
      <w:r w:rsidR="00153376">
        <w:t>OPTIMIZER TRONG HUẤN LUYỆN MÔ HÌNH HỌC MÁY</w:t>
      </w:r>
      <w:bookmarkEnd w:id="5"/>
    </w:p>
    <w:p w14:paraId="0D9CEACF" w14:textId="77777777" w:rsidR="00153376" w:rsidRDefault="00153376" w:rsidP="00925302">
      <w:pPr>
        <w:pStyle w:val="Nidungvnbn"/>
      </w:pPr>
      <w:r>
        <w:t>Optimizer là các thuật toán, phương pháp giúp mô hình cập nhật các tham số của nó dựa trên kết quả huấn luyện để cải thiện hiệu quả, độ chính xác của mô hình. Các Optimizer sẽ hoạt động dựa trên loss function của bài toán, cố gắng cập nhất các trọng số, bias để làm tối thiểu loss function.</w:t>
      </w:r>
    </w:p>
    <w:p w14:paraId="57E8BBB9" w14:textId="2A21D148" w:rsidR="00153376" w:rsidRDefault="00153376" w:rsidP="00925302">
      <w:pPr>
        <w:pStyle w:val="Nidungvnbn"/>
      </w:pPr>
      <w:r>
        <w:t>Việc lựa chọn Optimizer sẽ phụ thuộc vào loss function hoặc activation function trong mạng neural network và cũng sẽ ảnh hưởng rất nhiều đến mô hình.</w:t>
      </w:r>
      <w:r w:rsidR="00925302" w:rsidRPr="00925302">
        <w:rPr>
          <w:sz w:val="28"/>
          <w:szCs w:val="28"/>
        </w:rPr>
        <w:t xml:space="preserve"> </w:t>
      </w:r>
      <w:r w:rsidR="00925302">
        <w:rPr>
          <w:sz w:val="28"/>
          <w:szCs w:val="28"/>
        </w:rPr>
        <w:t>Một số Optimizer phổ biến như Gradient Descent, AdaGrad, RMSProp, Adam,</w:t>
      </w:r>
      <w:r w:rsidR="006C564D">
        <w:rPr>
          <w:sz w:val="28"/>
          <w:szCs w:val="28"/>
        </w:rPr>
        <w:t>…</w:t>
      </w:r>
    </w:p>
    <w:p w14:paraId="1AD6EB1D" w14:textId="0C5C3AA0" w:rsidR="00CD13EC" w:rsidRPr="0064189C" w:rsidRDefault="00CD13EC" w:rsidP="0064189C">
      <w:pPr>
        <w:pStyle w:val="Tiumccp1"/>
      </w:pPr>
      <w:bookmarkStart w:id="6" w:name="_Toc154092693"/>
      <w:r w:rsidRPr="0064189C">
        <w:t xml:space="preserve">1.1 </w:t>
      </w:r>
      <w:r w:rsidR="00C22E5A">
        <w:t>Các Optimizer</w:t>
      </w:r>
      <w:bookmarkEnd w:id="6"/>
    </w:p>
    <w:p w14:paraId="43BA87FE" w14:textId="57C90BFF" w:rsidR="00CD13EC" w:rsidRPr="0064189C" w:rsidRDefault="00CD13EC" w:rsidP="0064189C">
      <w:pPr>
        <w:pStyle w:val="Tiumccp2"/>
      </w:pPr>
      <w:bookmarkStart w:id="7" w:name="_Toc154092694"/>
      <w:r w:rsidRPr="0064189C">
        <w:t xml:space="preserve">1.1.1 </w:t>
      </w:r>
      <w:r w:rsidR="00C22E5A">
        <w:t>Gradient Descent</w:t>
      </w:r>
      <w:bookmarkEnd w:id="7"/>
    </w:p>
    <w:p w14:paraId="2188BE6C" w14:textId="77777777" w:rsidR="00C22E5A" w:rsidRDefault="00C22E5A" w:rsidP="00C22E5A">
      <w:pPr>
        <w:pStyle w:val="Nidungvnbn"/>
      </w:pPr>
      <w:r>
        <w:t>Gradient Descent là một optimizer phổ biến và đơn giản, hoạt động bằng cách tối thiểu loss function L của bài toán để tìm giá trị tốt nhất cho tham số trong bài. Vì mục tiêu là tối thiểu loss function L nên thông qua đạo hàm của L theo tham số w</w:t>
      </w:r>
      <w:r>
        <w:rPr>
          <w:vertAlign w:val="subscript"/>
        </w:rPr>
        <w:t>i</w:t>
      </w:r>
      <w:r>
        <w:t xml:space="preserve"> bất kỳ ta có thể biết được hướng biến thiên của loss function theo w</w:t>
      </w:r>
      <w:r>
        <w:rPr>
          <w:vertAlign w:val="subscript"/>
        </w:rPr>
        <w:t>i</w:t>
      </w:r>
      <w:r>
        <w:t>, khi đó ta sẽ thay đổi giá trị w</w:t>
      </w:r>
      <w:r>
        <w:rPr>
          <w:vertAlign w:val="subscript"/>
        </w:rPr>
        <w:t>i</w:t>
      </w:r>
      <w:r>
        <w:t xml:space="preserve"> một khoảng bằng </w:t>
      </w:r>
      <m:oMath>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t>, dấu trừ sẽ đảo chiều của đạo hàm để di chuyển dần đến điểm cực tiểu của hàm, learning rate γ sẽ là một số rất nhỏ, giá trị này sẽ quyết định độ lớn trong giá trị của mỗi lần cập nhật tham số. Thuật toán sẽ dừng lại khi tham số không thể cải thiện được nữa hoặc khi hết số vòng lặp.</w:t>
      </w:r>
    </w:p>
    <w:p w14:paraId="15FDE770" w14:textId="59EDD457" w:rsidR="00C22E5A" w:rsidRPr="00067E41" w:rsidRDefault="00C22E5A" w:rsidP="00C22E5A">
      <w:pPr>
        <w:pStyle w:val="Nidungvnbn"/>
      </w:pPr>
      <w:r>
        <w:t>Công thức</w:t>
      </w:r>
      <w:r w:rsidR="00541BBD">
        <w:t>:</w:t>
      </w:r>
    </w:p>
    <w:p w14:paraId="48A481FD" w14:textId="77777777" w:rsidR="00C22E5A" w:rsidRDefault="00000000" w:rsidP="00C22E5A">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6A1B99A1" w14:textId="77777777" w:rsidR="00C22E5A" w:rsidRDefault="00C22E5A" w:rsidP="00541BBD">
      <w:pPr>
        <w:pStyle w:val="Nidungvnbn"/>
        <w:ind w:left="720"/>
      </w:pPr>
      <w:r>
        <w:t>w</w:t>
      </w:r>
      <w:r>
        <w:rPr>
          <w:vertAlign w:val="subscript"/>
        </w:rPr>
        <w:t>i</w:t>
      </w:r>
      <w:r>
        <w:t>: tham số cần cập nhật</w:t>
      </w:r>
    </w:p>
    <w:p w14:paraId="3FE1A3B5" w14:textId="77777777" w:rsidR="00C22E5A" w:rsidRDefault="00C22E5A" w:rsidP="00541BBD">
      <w:pPr>
        <w:pStyle w:val="Nidungvnbn"/>
        <w:ind w:left="720"/>
      </w:pPr>
      <w:r>
        <w:t>γ: learning rate</w:t>
      </w:r>
    </w:p>
    <w:p w14:paraId="4E523803" w14:textId="77777777" w:rsidR="00C22E5A" w:rsidRDefault="00000000" w:rsidP="00541BBD">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C22E5A">
        <w:rPr>
          <w:rFonts w:eastAsiaTheme="minorEastAsia"/>
        </w:rPr>
        <w:t xml:space="preserve">: </w:t>
      </w:r>
      <w:r w:rsidR="00C22E5A">
        <w:t>đạo hàm của loss function (L) theo w</w:t>
      </w:r>
      <w:r w:rsidR="00C22E5A">
        <w:rPr>
          <w:vertAlign w:val="subscript"/>
        </w:rPr>
        <w:t>i</w:t>
      </w:r>
    </w:p>
    <w:p w14:paraId="433B9C16" w14:textId="77777777" w:rsidR="00C22E5A" w:rsidRDefault="00C22E5A" w:rsidP="00C22E5A">
      <w:pPr>
        <w:pStyle w:val="Nidungvnbn"/>
      </w:pPr>
      <w:r>
        <w:t>Các bước thực hiện:</w:t>
      </w:r>
    </w:p>
    <w:p w14:paraId="60DFDF64" w14:textId="77777777" w:rsidR="00C22E5A" w:rsidRDefault="00C22E5A" w:rsidP="00541BBD">
      <w:pPr>
        <w:pStyle w:val="Nidungvnbn"/>
        <w:ind w:left="720"/>
      </w:pPr>
      <w:r>
        <w:lastRenderedPageBreak/>
        <w:t>Khởi tạo giá trị ban đầu bất kỳ cho các tham số w</w:t>
      </w:r>
    </w:p>
    <w:p w14:paraId="0789F2A6" w14:textId="77777777" w:rsidR="00C22E5A" w:rsidRPr="00507E1E" w:rsidRDefault="00C22E5A" w:rsidP="00541BBD">
      <w:pPr>
        <w:pStyle w:val="Nidungvnbn"/>
        <w:ind w:left="720"/>
      </w:pPr>
      <w:r>
        <w:t>Tính đạo hàm của Loss Function theo từng w</w:t>
      </w:r>
      <w:r>
        <w:rPr>
          <w:i/>
          <w:iCs/>
          <w:vertAlign w:val="subscript"/>
        </w:rPr>
        <w:softHyphen/>
      </w:r>
      <w:r>
        <w:rPr>
          <w:vertAlign w:val="subscript"/>
        </w:rPr>
        <w:t>i</w:t>
      </w:r>
    </w:p>
    <w:p w14:paraId="522E6C52" w14:textId="77777777" w:rsidR="00C22E5A" w:rsidRPr="00507E1E" w:rsidRDefault="00C22E5A" w:rsidP="00541BBD">
      <w:pPr>
        <w:pStyle w:val="Nidungvnbn"/>
        <w:ind w:left="720"/>
      </w:pPr>
      <w:r w:rsidRPr="00507E1E">
        <w:t>Cập nhật từng w</w:t>
      </w:r>
      <w:r w:rsidRPr="00507E1E">
        <w:rPr>
          <w:vertAlign w:val="subscript"/>
        </w:rPr>
        <w:t>i</w:t>
      </w:r>
      <w:r w:rsidRPr="00507E1E">
        <w:t xml:space="preserve"> theo công thức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-γ</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3D34E6C2" w14:textId="1034C8C2" w:rsidR="004A7C39" w:rsidRDefault="004A7C39" w:rsidP="004A7C39">
      <w:pPr>
        <w:pStyle w:val="Tiumccp2"/>
      </w:pPr>
      <w:bookmarkStart w:id="8" w:name="_Toc154092695"/>
      <w:r>
        <w:t xml:space="preserve">1.1.2 </w:t>
      </w:r>
      <w:r w:rsidR="00060BEC">
        <w:t>Adaptive Gradient Algortithm (AdaGrad)</w:t>
      </w:r>
      <w:bookmarkEnd w:id="8"/>
    </w:p>
    <w:p w14:paraId="7C530E70" w14:textId="77777777" w:rsidR="00FE50D2" w:rsidRDefault="00FE50D2" w:rsidP="00FE50D2">
      <w:pPr>
        <w:pStyle w:val="Nidungvnbn"/>
      </w:pPr>
      <w:r>
        <w:t>Là thuật toán mở rộng từ Gradient Descent, thay vì cố định một learning rate xuyên suốt cho tất cả các tham số thì ta sẽ có từng learning rate cho từng tham số và sẽ thay đổi xuyên suốt thuật toán. Learning rate sẽ được tính bằng cách chia một tham số step_size cố định cho tổng bình phương của các gradient theo w</w:t>
      </w:r>
      <w:r>
        <w:rPr>
          <w:vertAlign w:val="subscript"/>
        </w:rPr>
        <w:t>i</w:t>
      </w:r>
      <w:r>
        <w:t xml:space="preserve"> của cost function trong từng vòng lặp.</w:t>
      </w:r>
    </w:p>
    <w:p w14:paraId="195DDB85" w14:textId="77777777" w:rsidR="00FE50D2" w:rsidRDefault="00FE50D2" w:rsidP="00FE50D2">
      <w:pPr>
        <w:pStyle w:val="Nidungvnbn"/>
      </w:pPr>
      <w:r>
        <w:t>Công thức:</w:t>
      </w:r>
    </w:p>
    <w:p w14:paraId="40BB4878" w14:textId="77777777" w:rsidR="00FE50D2" w:rsidRPr="00895AE3" w:rsidRDefault="00FE50D2" w:rsidP="00FE50D2">
      <w:pPr>
        <w:pStyle w:val="Nidungvnbn"/>
        <w:rPr>
          <w:rFonts w:eastAsiaTheme="minorEastAsia"/>
        </w:rPr>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d>
                </m:e>
                <m:sup>
                  <m:r>
                    <w:rPr>
                      <w:rFonts w:ascii="Cambria Math" w:hAnsi="Cambria Math"/>
                    </w:rPr>
                    <m:t>2</m:t>
                  </m:r>
                </m:sup>
              </m:sSup>
            </m:e>
          </m:nary>
        </m:oMath>
      </m:oMathPara>
    </w:p>
    <w:p w14:paraId="6BD8048C" w14:textId="77777777" w:rsidR="00FE50D2" w:rsidRPr="008B0734" w:rsidRDefault="00000000" w:rsidP="00FE50D2">
      <w:pPr>
        <w:pStyle w:val="Nidungvnbn"/>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step_size</m:t>
              </m:r>
            </m:num>
            <m:den>
              <m:r>
                <w:rPr>
                  <w:rFonts w:ascii="Cambria Math" w:eastAsiaTheme="minorEastAsia" w:hAnsi="Cambria Math"/>
                </w:rPr>
                <m:t>(1e-8)+</m:t>
              </m:r>
              <m:rad>
                <m:radPr>
                  <m:degHide m:val="1"/>
                  <m:ctrlPr>
                    <w:rPr>
                      <w:rFonts w:ascii="Cambria Math" w:eastAsiaTheme="minorEastAsia" w:hAnsi="Cambria Math"/>
                      <w:i/>
                    </w:rPr>
                  </m:ctrlPr>
                </m:radPr>
                <m:deg/>
                <m:e>
                  <m:r>
                    <w:rPr>
                      <w:rFonts w:ascii="Cambria Math" w:eastAsiaTheme="minorEastAsia" w:hAnsi="Cambria Math"/>
                    </w:rPr>
                    <m:t>S</m:t>
                  </m:r>
                </m:e>
              </m:rad>
            </m:den>
          </m:f>
        </m:oMath>
      </m:oMathPara>
    </w:p>
    <w:p w14:paraId="593370B5" w14:textId="77777777" w:rsidR="00FE50D2" w:rsidRDefault="00000000" w:rsidP="00FE50D2">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2577C7B7" w14:textId="77777777" w:rsidR="00FE50D2" w:rsidRDefault="00FE50D2" w:rsidP="00FE50D2">
      <w:pPr>
        <w:pStyle w:val="Nidungvnbn"/>
        <w:ind w:left="720"/>
      </w:pPr>
      <w:r>
        <w:t>w</w:t>
      </w:r>
      <w:r>
        <w:rPr>
          <w:vertAlign w:val="subscript"/>
        </w:rPr>
        <w:t>i</w:t>
      </w:r>
      <w:r>
        <w:t>: tham số cần cập nhật</w:t>
      </w:r>
    </w:p>
    <w:p w14:paraId="7F3589E6" w14:textId="77777777" w:rsidR="00FE50D2" w:rsidRPr="00EE2A0D" w:rsidRDefault="00FE50D2" w:rsidP="00FE50D2">
      <w:pPr>
        <w:pStyle w:val="Nidungvnbn"/>
        <w:ind w:left="720"/>
      </w:pPr>
      <w:r>
        <w:t>N: số thuộc tính của bộ dữ liệu</w:t>
      </w:r>
    </w:p>
    <w:p w14:paraId="43F83544" w14:textId="77777777" w:rsidR="00FE50D2" w:rsidRPr="007F5EFE" w:rsidRDefault="00FE50D2" w:rsidP="00FE50D2">
      <w:pPr>
        <w:pStyle w:val="Nidungvnbn"/>
        <w:ind w:left="720"/>
      </w:pPr>
      <w:r w:rsidRPr="007F5EFE">
        <w:t>S</w:t>
      </w:r>
      <w:r w:rsidRPr="007F5EFE">
        <w:softHyphen/>
        <w:t>: tổng bình phương gradient theo</w:t>
      </w:r>
      <w:r>
        <w:t xml:space="preserve"> từng</w:t>
      </w:r>
      <w:r w:rsidRPr="007F5EFE">
        <w:t xml:space="preserve"> w</w:t>
      </w:r>
      <w:r>
        <w:t xml:space="preserve"> </w:t>
      </w:r>
      <w:r w:rsidRPr="007F5EFE">
        <w:t>của L</w:t>
      </w:r>
    </w:p>
    <w:p w14:paraId="24203D28" w14:textId="77777777" w:rsidR="00FE50D2" w:rsidRDefault="00000000" w:rsidP="00FE50D2">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FE50D2">
        <w:rPr>
          <w:rFonts w:eastAsiaTheme="minorEastAsia"/>
        </w:rPr>
        <w:t xml:space="preserve">: </w:t>
      </w:r>
      <w:r w:rsidR="00FE50D2">
        <w:t>đạo hàm của loss function (L) theo w</w:t>
      </w:r>
      <w:r w:rsidR="00FE50D2">
        <w:rPr>
          <w:vertAlign w:val="subscript"/>
        </w:rPr>
        <w:t>i</w:t>
      </w:r>
    </w:p>
    <w:p w14:paraId="03D6FE01" w14:textId="77777777" w:rsidR="00FE50D2" w:rsidRPr="00A661C6" w:rsidRDefault="00FE50D2" w:rsidP="00FE50D2">
      <w:pPr>
        <w:pStyle w:val="Nidungvnbn"/>
        <w:ind w:left="720"/>
      </w:pPr>
      <w:r>
        <w:t>γ</w:t>
      </w:r>
      <w:r>
        <w:rPr>
          <w:vertAlign w:val="subscript"/>
        </w:rPr>
        <w:t>i</w:t>
      </w:r>
      <w:r>
        <w:t>: learning rate của w</w:t>
      </w:r>
      <w:r>
        <w:rPr>
          <w:vertAlign w:val="subscript"/>
        </w:rPr>
        <w:t>i</w:t>
      </w:r>
    </w:p>
    <w:p w14:paraId="69DB1100" w14:textId="77777777" w:rsidR="00FE50D2" w:rsidRPr="00BA6471" w:rsidRDefault="00FE50D2" w:rsidP="00FE50D2">
      <w:pPr>
        <w:pStyle w:val="Nidungvnbn"/>
        <w:ind w:left="720"/>
      </w:pPr>
      <w:r>
        <w:t>step_size: một giá trị cố định để tính learning rate</w:t>
      </w:r>
    </w:p>
    <w:p w14:paraId="14282663" w14:textId="77777777" w:rsidR="00FE50D2" w:rsidRPr="000E78BB" w:rsidRDefault="00FE50D2" w:rsidP="00FE50D2">
      <w:pPr>
        <w:pStyle w:val="Nidungvnbn"/>
        <w:ind w:left="720"/>
      </w:pPr>
      <w:r>
        <w:t>1e-8: một số cực kỳ nhỏ để tránh trường hợp S = 0</w:t>
      </w:r>
    </w:p>
    <w:p w14:paraId="63556154" w14:textId="14DF6846" w:rsidR="00FE50D2" w:rsidRDefault="00FE50D2" w:rsidP="00FE50D2">
      <w:pPr>
        <w:pStyle w:val="Nidungvnbn"/>
      </w:pPr>
      <w:r>
        <w:t>Các bước thực hiện</w:t>
      </w:r>
      <w:r w:rsidR="00E31AC0">
        <w:t>:</w:t>
      </w:r>
    </w:p>
    <w:p w14:paraId="5D83CAA6" w14:textId="77777777" w:rsidR="00FE50D2" w:rsidRDefault="00FE50D2" w:rsidP="00384871">
      <w:pPr>
        <w:pStyle w:val="Nidungvnbn"/>
        <w:ind w:left="720"/>
      </w:pPr>
      <w:r>
        <w:t>Khởi tạo giá trị ban đầu bất kỳ cho các tham số w</w:t>
      </w:r>
      <w:r>
        <w:rPr>
          <w:vertAlign w:val="subscript"/>
        </w:rPr>
        <w:t>i</w:t>
      </w:r>
    </w:p>
    <w:p w14:paraId="24023B2B" w14:textId="77777777" w:rsidR="00FE50D2" w:rsidRDefault="00FE50D2" w:rsidP="00384871">
      <w:pPr>
        <w:pStyle w:val="Nidungvnbn"/>
        <w:ind w:left="720"/>
      </w:pPr>
      <w:r>
        <w:t>Tính gradient của L theo tất cả w</w:t>
      </w:r>
    </w:p>
    <w:p w14:paraId="04A49394" w14:textId="77777777" w:rsidR="00FE50D2" w:rsidRPr="00916DFD" w:rsidRDefault="00FE50D2" w:rsidP="00384871">
      <w:pPr>
        <w:pStyle w:val="Nidungvnbn"/>
        <w:ind w:left="720"/>
      </w:pPr>
      <w:r>
        <w:lastRenderedPageBreak/>
        <w:t>Tính tổng bình phương tất cả gradient S</w:t>
      </w:r>
    </w:p>
    <w:p w14:paraId="38BE35A9" w14:textId="77777777" w:rsidR="00FE50D2" w:rsidRPr="00507E1E" w:rsidRDefault="00FE50D2" w:rsidP="00384871">
      <w:pPr>
        <w:pStyle w:val="Nidungvnbn"/>
        <w:ind w:left="720"/>
      </w:pPr>
      <w:r>
        <w:t xml:space="preserve">Tính learning rate </w:t>
      </w:r>
      <w:r>
        <w:rPr>
          <w:rFonts w:ascii="Cambria Math" w:hAnsi="Cambria Math"/>
        </w:rPr>
        <w:t>γ</w:t>
      </w:r>
      <w:r>
        <w:rPr>
          <w:vertAlign w:val="subscript"/>
        </w:rPr>
        <w:t>i</w:t>
      </w:r>
    </w:p>
    <w:p w14:paraId="741D6444" w14:textId="77777777" w:rsidR="00FE50D2" w:rsidRPr="00916DFD" w:rsidRDefault="00FE50D2" w:rsidP="00384871">
      <w:pPr>
        <w:pStyle w:val="Nidungvnbn"/>
        <w:ind w:left="720"/>
      </w:pPr>
      <w:r w:rsidRPr="00507E1E">
        <w:t>Cập nhật từng w</w:t>
      </w:r>
      <w:r w:rsidRPr="00507E1E">
        <w:rPr>
          <w:vertAlign w:val="subscript"/>
        </w:rPr>
        <w:t>i</w:t>
      </w:r>
      <w:r w:rsidRPr="00507E1E">
        <w:t xml:space="preserve"> theo công thức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6903067E" w14:textId="05A186C3" w:rsidR="00DA1214" w:rsidRDefault="0006365D" w:rsidP="0006365D">
      <w:pPr>
        <w:pStyle w:val="Tiumccp2"/>
      </w:pPr>
      <w:bookmarkStart w:id="9" w:name="_Toc154092696"/>
      <w:r>
        <w:t xml:space="preserve">1.1.3 </w:t>
      </w:r>
      <w:r w:rsidR="00535751">
        <w:t>Root Mean Squared Propagation (RMSProp)</w:t>
      </w:r>
      <w:bookmarkEnd w:id="9"/>
    </w:p>
    <w:p w14:paraId="1E444D49" w14:textId="77777777" w:rsidR="00243E35" w:rsidRDefault="00243E35" w:rsidP="00243E35">
      <w:pPr>
        <w:pStyle w:val="Nidungvnbn"/>
      </w:pPr>
      <w:r>
        <w:t>RMSProp là phiên bản mở rộng từ AdaGrad nhằm khắc phục tốc độ học chậm của nó. Một tham số mới rho được gọi là decay rate sẽ được thêm vào để tính một giá trị momentum S mới để cập nhật learning rate. Momentum sẽ khiến cho trọng số của các gradient cũ giảm dần đi, giúp thuật toán điều chỉnh chủ yếu dựa trên các gradient gần đây.</w:t>
      </w:r>
    </w:p>
    <w:p w14:paraId="3D55B0ED" w14:textId="77777777" w:rsidR="00243E35" w:rsidRDefault="00243E35" w:rsidP="00243E35">
      <w:pPr>
        <w:pStyle w:val="Nidungvnbn"/>
      </w:pPr>
      <w:r>
        <w:t>Công thức:</w:t>
      </w:r>
    </w:p>
    <w:p w14:paraId="1B7151E9" w14:textId="77777777" w:rsidR="00243E35" w:rsidRPr="00211CB8" w:rsidRDefault="00000000" w:rsidP="00243E35">
      <w:pPr>
        <w:pStyle w:val="Nidungvnbn"/>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*rho)+</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sup>
                  <m:r>
                    <w:rPr>
                      <w:rFonts w:ascii="Cambria Math" w:hAnsi="Cambria Math"/>
                    </w:rPr>
                    <m:t>2</m:t>
                  </m:r>
                </m:sup>
              </m:sSup>
              <m:r>
                <w:rPr>
                  <w:rFonts w:ascii="Cambria Math" w:hAnsi="Cambria Math"/>
                </w:rPr>
                <m:t>*(1-rho)</m:t>
              </m:r>
            </m:e>
          </m:d>
        </m:oMath>
      </m:oMathPara>
    </w:p>
    <w:p w14:paraId="65601B01" w14:textId="77777777" w:rsidR="00243E35" w:rsidRPr="008B0734" w:rsidRDefault="00000000" w:rsidP="00243E35">
      <w:pPr>
        <w:pStyle w:val="Nidungvnbn"/>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step_size</m:t>
              </m:r>
            </m:num>
            <m:den>
              <m:r>
                <w:rPr>
                  <w:rFonts w:ascii="Cambria Math" w:eastAsiaTheme="minorEastAsia" w:hAnsi="Cambria Math"/>
                </w:rPr>
                <m:t>(1e-8)+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rad>
            </m:den>
          </m:f>
        </m:oMath>
      </m:oMathPara>
    </w:p>
    <w:p w14:paraId="32F8DA85" w14:textId="77777777" w:rsidR="00243E35" w:rsidRPr="00211CB8" w:rsidRDefault="00000000" w:rsidP="00243E35">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0FE3DC0A" w14:textId="77777777" w:rsidR="00243E35" w:rsidRDefault="00243E35" w:rsidP="00243E35">
      <w:pPr>
        <w:pStyle w:val="Nidungvnbn"/>
        <w:ind w:left="720"/>
      </w:pPr>
      <w:r>
        <w:t>w</w:t>
      </w:r>
      <w:r>
        <w:rPr>
          <w:vertAlign w:val="subscript"/>
        </w:rPr>
        <w:t>i</w:t>
      </w:r>
      <w:r>
        <w:t>: tham số cần cập nhật</w:t>
      </w:r>
    </w:p>
    <w:p w14:paraId="337D1631" w14:textId="77777777" w:rsidR="00243E35" w:rsidRDefault="00243E35" w:rsidP="00243E35">
      <w:pPr>
        <w:pStyle w:val="Nidungvnbn"/>
        <w:ind w:left="720"/>
      </w:pPr>
      <w:r>
        <w:t>rho: decay rate</w:t>
      </w:r>
    </w:p>
    <w:p w14:paraId="60C9363B" w14:textId="77777777" w:rsidR="00243E35" w:rsidRPr="007F5EFE" w:rsidRDefault="00243E35" w:rsidP="00243E35">
      <w:pPr>
        <w:pStyle w:val="Nidungvnbn"/>
        <w:ind w:left="720"/>
      </w:pPr>
      <w:r>
        <w:t>S</w:t>
      </w:r>
      <w:r>
        <w:rPr>
          <w:vertAlign w:val="subscript"/>
        </w:rPr>
        <w:t>i</w:t>
      </w:r>
      <w:r>
        <w:t>: momentum</w:t>
      </w:r>
    </w:p>
    <w:p w14:paraId="22326CDF" w14:textId="77777777" w:rsidR="00243E35" w:rsidRDefault="00000000" w:rsidP="00243E35">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243E35">
        <w:rPr>
          <w:rFonts w:eastAsiaTheme="minorEastAsia"/>
        </w:rPr>
        <w:t xml:space="preserve">: </w:t>
      </w:r>
      <w:r w:rsidR="00243E35">
        <w:t>đạo hàm của loss function (L) theo w</w:t>
      </w:r>
      <w:r w:rsidR="00243E35">
        <w:rPr>
          <w:vertAlign w:val="subscript"/>
        </w:rPr>
        <w:t>i</w:t>
      </w:r>
    </w:p>
    <w:p w14:paraId="03876F06" w14:textId="77777777" w:rsidR="00243E35" w:rsidRPr="00A661C6" w:rsidRDefault="00243E35" w:rsidP="00243E35">
      <w:pPr>
        <w:pStyle w:val="Nidungvnbn"/>
        <w:ind w:left="720"/>
      </w:pPr>
      <w:r>
        <w:t>γ</w:t>
      </w:r>
      <w:r>
        <w:rPr>
          <w:vertAlign w:val="subscript"/>
        </w:rPr>
        <w:t>i</w:t>
      </w:r>
      <w:r>
        <w:t>: learning rate của w</w:t>
      </w:r>
      <w:r>
        <w:rPr>
          <w:vertAlign w:val="subscript"/>
        </w:rPr>
        <w:t>i</w:t>
      </w:r>
    </w:p>
    <w:p w14:paraId="7DBADBA5" w14:textId="77777777" w:rsidR="00243E35" w:rsidRPr="00A661C6" w:rsidRDefault="00243E35" w:rsidP="00243E35">
      <w:pPr>
        <w:pStyle w:val="Nidungvnbn"/>
        <w:ind w:left="720"/>
      </w:pPr>
      <w:r>
        <w:t>step_size: một giá trị cố định để tính learning rate</w:t>
      </w:r>
    </w:p>
    <w:p w14:paraId="04893810" w14:textId="77777777" w:rsidR="00243E35" w:rsidRPr="00BC5F6D" w:rsidRDefault="00243E35" w:rsidP="00243E35">
      <w:pPr>
        <w:pStyle w:val="Nidungvnbn"/>
        <w:ind w:left="720"/>
      </w:pPr>
      <w:r>
        <w:t>1e-8: một số cực kỳ nhỏ để tránh trường hợp S</w:t>
      </w:r>
      <w:r>
        <w:rPr>
          <w:vertAlign w:val="subscript"/>
        </w:rPr>
        <w:t>i</w:t>
      </w:r>
      <w:r>
        <w:t xml:space="preserve"> = 0</w:t>
      </w:r>
    </w:p>
    <w:p w14:paraId="1F387FAD" w14:textId="77777777" w:rsidR="00243E35" w:rsidRDefault="00243E35" w:rsidP="00243E35">
      <w:pPr>
        <w:pStyle w:val="Nidungvnbn"/>
      </w:pPr>
      <w:r>
        <w:t>Cách thực hiện:</w:t>
      </w:r>
    </w:p>
    <w:p w14:paraId="5586DCB9" w14:textId="77777777" w:rsidR="00243E35" w:rsidRDefault="00243E35" w:rsidP="00243E35">
      <w:pPr>
        <w:pStyle w:val="Nidungvnbn"/>
        <w:ind w:left="720"/>
      </w:pPr>
      <w:r>
        <w:t>Khởi tạo giá trị ban đầu bất kỳ cho các tham số w</w:t>
      </w:r>
      <w:r>
        <w:rPr>
          <w:vertAlign w:val="subscript"/>
        </w:rPr>
        <w:t>i</w:t>
      </w:r>
    </w:p>
    <w:p w14:paraId="31CE8CFC" w14:textId="77777777" w:rsidR="00243E35" w:rsidRDefault="00243E35" w:rsidP="00243E35">
      <w:pPr>
        <w:pStyle w:val="Nidungvnbn"/>
        <w:ind w:left="720"/>
      </w:pPr>
      <w:r>
        <w:t>Tính gradient của L theo w</w:t>
      </w:r>
      <w:r>
        <w:rPr>
          <w:vertAlign w:val="subscript"/>
        </w:rPr>
        <w:t>i</w:t>
      </w:r>
    </w:p>
    <w:p w14:paraId="5C0368FA" w14:textId="77777777" w:rsidR="00243E35" w:rsidRPr="00916DFD" w:rsidRDefault="00243E35" w:rsidP="00243E35">
      <w:pPr>
        <w:pStyle w:val="Nidungvnbn"/>
        <w:ind w:left="720"/>
      </w:pPr>
      <w:r>
        <w:lastRenderedPageBreak/>
        <w:t>Tính S</w:t>
      </w:r>
      <w:r>
        <w:rPr>
          <w:vertAlign w:val="subscript"/>
        </w:rPr>
        <w:t>i</w:t>
      </w:r>
    </w:p>
    <w:p w14:paraId="09DF18F6" w14:textId="77777777" w:rsidR="00243E35" w:rsidRPr="00507E1E" w:rsidRDefault="00243E35" w:rsidP="00243E35">
      <w:pPr>
        <w:pStyle w:val="Nidungvnbn"/>
        <w:ind w:left="720"/>
      </w:pPr>
      <w:r>
        <w:t xml:space="preserve">Cập nhật learning rate </w:t>
      </w:r>
      <w:r>
        <w:rPr>
          <w:rFonts w:ascii="Cambria Math" w:hAnsi="Cambria Math"/>
        </w:rPr>
        <w:t>γ</w:t>
      </w:r>
      <w:r>
        <w:rPr>
          <w:vertAlign w:val="subscript"/>
        </w:rPr>
        <w:t>i</w:t>
      </w:r>
    </w:p>
    <w:p w14:paraId="4ECD5C8C" w14:textId="77777777" w:rsidR="00243E35" w:rsidRDefault="00243E35" w:rsidP="00243E35">
      <w:pPr>
        <w:pStyle w:val="Nidungvnbn"/>
        <w:ind w:left="720"/>
      </w:pPr>
      <w:r w:rsidRPr="00486AA7">
        <w:t>Cập nhật từng w</w:t>
      </w:r>
      <w:r w:rsidRPr="00486AA7">
        <w:rPr>
          <w:vertAlign w:val="subscript"/>
        </w:rPr>
        <w:t>i</w:t>
      </w:r>
      <w:r w:rsidRPr="00486AA7">
        <w:t xml:space="preserve"> theo công thức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771DDEE5" w14:textId="4A2344FB" w:rsidR="00243E35" w:rsidRDefault="00243E35" w:rsidP="00243E35">
      <w:pPr>
        <w:pStyle w:val="Tiumccp2"/>
      </w:pPr>
      <w:bookmarkStart w:id="10" w:name="_Toc154092697"/>
      <w:r>
        <w:t>1.1.4 Adaptive Moment Estimation (Adam)</w:t>
      </w:r>
      <w:bookmarkEnd w:id="10"/>
    </w:p>
    <w:p w14:paraId="2527A6F4" w14:textId="77777777" w:rsidR="00366D66" w:rsidRDefault="00366D66" w:rsidP="00366D66">
      <w:pPr>
        <w:pStyle w:val="Nidungvnbn"/>
      </w:pPr>
      <w:r>
        <w:t>Là thuật toán tiếp tục được mở rộng từ AdaGrad và RMSProp, ta sẽ có 2 momentum m, v để điều chỉnh các learning rate thay vì 1 như 2 thuật toán trên. Momentum thứ 2 sẽ giúp normalize step_size, khi step_size quá lớn v sẽ giảm giá trị của nó và ngược lại, khi step_size nhỏ thì v sẽ tăng giá trị của nó lên.</w:t>
      </w:r>
    </w:p>
    <w:p w14:paraId="7D3CB362" w14:textId="77777777" w:rsidR="00366D66" w:rsidRDefault="00366D66" w:rsidP="00366D66">
      <w:pPr>
        <w:pStyle w:val="Nidungvnbn"/>
      </w:pPr>
      <w:r>
        <w:t>Công thức:</w:t>
      </w:r>
    </w:p>
    <w:p w14:paraId="1CBAA127" w14:textId="77777777" w:rsidR="00366D66" w:rsidRPr="00B6144C" w:rsidRDefault="00366D66" w:rsidP="00366D66">
      <w:pPr>
        <w:pStyle w:val="Nidungvnbn"/>
        <w:rPr>
          <w:rFonts w:eastAsiaTheme="minorEastAsia"/>
        </w:rPr>
      </w:pPr>
      <m:oMathPara>
        <m:oMath>
          <m:r>
            <w:rPr>
              <w:rFonts w:ascii="Cambria Math" w:hAnsi="Cambria Math"/>
            </w:rPr>
            <m:t>m=m*</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oMath>
      </m:oMathPara>
    </w:p>
    <w:p w14:paraId="3EC51409" w14:textId="77777777" w:rsidR="00366D66" w:rsidRPr="000C7FB4" w:rsidRDefault="00000000" w:rsidP="00366D66">
      <w:pPr>
        <w:pStyle w:val="Nidungvnbn"/>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hAnsi="Cambria Math"/>
                      <w:i/>
                    </w:rPr>
                  </m:ctrlPr>
                </m:sSubPr>
                <m:e>
                  <m:r>
                    <w:rPr>
                      <w:rFonts w:ascii="Cambria Math" w:hAnsi="Cambria Math"/>
                    </w:rPr>
                    <m:t>1-β</m:t>
                  </m:r>
                </m:e>
                <m:sub>
                  <m:r>
                    <w:rPr>
                      <w:rFonts w:ascii="Cambria Math" w:hAnsi="Cambria Math"/>
                    </w:rPr>
                    <m:t>1</m:t>
                  </m:r>
                </m:sub>
              </m:sSub>
            </m:den>
          </m:f>
        </m:oMath>
      </m:oMathPara>
    </w:p>
    <w:p w14:paraId="299E5FF5" w14:textId="77777777" w:rsidR="00366D66" w:rsidRPr="00B6144C" w:rsidRDefault="00366D66" w:rsidP="00366D66">
      <w:pPr>
        <w:pStyle w:val="Nidungvnbn"/>
        <w:rPr>
          <w:rFonts w:eastAsiaTheme="minorEastAsia"/>
        </w:rPr>
      </w:pPr>
      <m:oMathPara>
        <m:oMath>
          <m:r>
            <w:rPr>
              <w:rFonts w:ascii="Cambria Math" w:hAnsi="Cambria Math"/>
            </w:rPr>
            <m:t>v=v*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m:oMathPara>
    </w:p>
    <w:p w14:paraId="3BD406CE" w14:textId="77777777" w:rsidR="00366D66" w:rsidRPr="00211CB8" w:rsidRDefault="00000000" w:rsidP="00366D66">
      <w:pPr>
        <w:pStyle w:val="Nidungvnbn"/>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hAnsi="Cambria Math"/>
                      <w:i/>
                    </w:rPr>
                  </m:ctrlPr>
                </m:sSubPr>
                <m:e>
                  <m:r>
                    <w:rPr>
                      <w:rFonts w:ascii="Cambria Math" w:hAnsi="Cambria Math"/>
                    </w:rPr>
                    <m:t>1-β</m:t>
                  </m:r>
                </m:e>
                <m:sub>
                  <m:r>
                    <w:rPr>
                      <w:rFonts w:ascii="Cambria Math" w:hAnsi="Cambria Math"/>
                    </w:rPr>
                    <m:t>2</m:t>
                  </m:r>
                </m:sub>
              </m:sSub>
            </m:den>
          </m:f>
        </m:oMath>
      </m:oMathPara>
    </w:p>
    <w:p w14:paraId="5015EDA5" w14:textId="77777777" w:rsidR="00366D66" w:rsidRPr="00211CB8" w:rsidRDefault="00000000" w:rsidP="00366D66">
      <w:pPr>
        <w:pStyle w:val="Nidungvnbn"/>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m</m:t>
                  </m:r>
                </m:e>
              </m:acc>
            </m:num>
            <m:den>
              <m:r>
                <w:rPr>
                  <w:rFonts w:ascii="Cambria Math" w:eastAsiaTheme="minorEastAsia" w:hAnsi="Cambria Math"/>
                </w:rPr>
                <m:t>(1e-8)+</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m:t>
                      </m:r>
                    </m:e>
                  </m:acc>
                </m:e>
              </m:rad>
            </m:den>
          </m:f>
        </m:oMath>
      </m:oMathPara>
    </w:p>
    <w:p w14:paraId="744AA07D" w14:textId="77777777" w:rsidR="00366D66" w:rsidRDefault="00366D66" w:rsidP="00366D66">
      <w:pPr>
        <w:pStyle w:val="Nidungvnbn"/>
        <w:ind w:left="720"/>
      </w:pPr>
      <w:r>
        <w:t>w</w:t>
      </w:r>
      <w:r>
        <w:rPr>
          <w:vertAlign w:val="subscript"/>
        </w:rPr>
        <w:t>i</w:t>
      </w:r>
      <w:r>
        <w:t>: tham số cần cập nhật</w:t>
      </w:r>
    </w:p>
    <w:p w14:paraId="6DFBDB89" w14:textId="77777777" w:rsidR="00366D66" w:rsidRDefault="00366D66" w:rsidP="00366D66">
      <w:pPr>
        <w:pStyle w:val="Nidungvnbn"/>
        <w:ind w:left="720"/>
      </w:pPr>
      <w:r>
        <w:t>m: momentum thứ nhất</w:t>
      </w:r>
    </w:p>
    <w:p w14:paraId="722207FC" w14:textId="77777777" w:rsidR="00366D66" w:rsidRDefault="00366D66" w:rsidP="00366D66">
      <w:pPr>
        <w:pStyle w:val="Nidungvnbn"/>
        <w:ind w:left="720"/>
      </w:pPr>
      <w:r>
        <w:t>β</w:t>
      </w:r>
      <w:r>
        <w:rPr>
          <w:vertAlign w:val="subscript"/>
        </w:rPr>
        <w:t>1</w:t>
      </w:r>
      <w:r>
        <w:t>: decay rate của m</w:t>
      </w:r>
    </w:p>
    <w:p w14:paraId="1E993A12" w14:textId="77777777" w:rsidR="00366D66" w:rsidRPr="0035259F" w:rsidRDefault="00000000" w:rsidP="00366D66">
      <w:pPr>
        <w:pStyle w:val="Nidungvnbn"/>
        <w:ind w:left="720"/>
      </w:pPr>
      <m:oMath>
        <m:acc>
          <m:accPr>
            <m:ctrlPr>
              <w:rPr>
                <w:rFonts w:ascii="Cambria Math" w:hAnsi="Cambria Math"/>
                <w:i/>
              </w:rPr>
            </m:ctrlPr>
          </m:accPr>
          <m:e>
            <m:r>
              <m:rPr>
                <m:sty m:val="p"/>
              </m:rPr>
              <w:rPr>
                <w:rFonts w:ascii="Cambria Math" w:hAnsi="Cambria Math"/>
              </w:rPr>
              <m:t>m</m:t>
            </m:r>
          </m:e>
        </m:acc>
      </m:oMath>
      <w:r w:rsidR="00366D66">
        <w:rPr>
          <w:rFonts w:eastAsiaTheme="minorEastAsia"/>
        </w:rPr>
        <w:t>: đã được điều chỉnh bias</w:t>
      </w:r>
      <w:r w:rsidR="00366D66" w:rsidRPr="0035259F">
        <w:t xml:space="preserve"> </w:t>
      </w:r>
    </w:p>
    <w:p w14:paraId="77559130" w14:textId="77777777" w:rsidR="00366D66" w:rsidRDefault="00366D66" w:rsidP="00366D66">
      <w:pPr>
        <w:pStyle w:val="Nidungvnbn"/>
        <w:ind w:left="720"/>
      </w:pPr>
      <w:r>
        <w:t>v: momentum thứ hai</w:t>
      </w:r>
    </w:p>
    <w:p w14:paraId="28AFD7AC" w14:textId="77777777" w:rsidR="00366D66" w:rsidRDefault="00366D66" w:rsidP="00366D66">
      <w:pPr>
        <w:pStyle w:val="Nidungvnbn"/>
        <w:ind w:left="720"/>
      </w:pPr>
      <w:r>
        <w:t>β</w:t>
      </w:r>
      <w:r>
        <w:rPr>
          <w:vertAlign w:val="subscript"/>
        </w:rPr>
        <w:t>2</w:t>
      </w:r>
      <w:r>
        <w:t>: decay rate của v</w:t>
      </w:r>
    </w:p>
    <w:p w14:paraId="7CF1B76C" w14:textId="77777777" w:rsidR="00366D66" w:rsidRPr="0035259F" w:rsidRDefault="00000000" w:rsidP="00366D66">
      <w:pPr>
        <w:pStyle w:val="Nidungvnbn"/>
        <w:ind w:left="720"/>
      </w:pPr>
      <m:oMath>
        <m:acc>
          <m:accPr>
            <m:ctrlPr>
              <w:rPr>
                <w:rFonts w:ascii="Cambria Math" w:hAnsi="Cambria Math"/>
                <w:i/>
              </w:rPr>
            </m:ctrlPr>
          </m:accPr>
          <m:e>
            <m:r>
              <m:rPr>
                <m:sty m:val="p"/>
              </m:rPr>
              <w:rPr>
                <w:rFonts w:ascii="Cambria Math" w:hAnsi="Cambria Math"/>
              </w:rPr>
              <m:t>v</m:t>
            </m:r>
          </m:e>
        </m:acc>
      </m:oMath>
      <w:r w:rsidR="00366D66" w:rsidRPr="0035259F">
        <w:rPr>
          <w:rFonts w:eastAsiaTheme="minorEastAsia"/>
        </w:rPr>
        <w:t>: đã được điều chỉnh bias</w:t>
      </w:r>
      <w:r w:rsidR="00366D66" w:rsidRPr="0035259F">
        <w:t xml:space="preserve"> </w:t>
      </w:r>
    </w:p>
    <w:p w14:paraId="6016B78C" w14:textId="77777777" w:rsidR="00366D66" w:rsidRDefault="00000000" w:rsidP="00366D66">
      <w:pPr>
        <w:pStyle w:val="Nidungvnbn"/>
        <w:ind w:left="720"/>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w:r w:rsidR="00366D66">
        <w:rPr>
          <w:rFonts w:eastAsiaTheme="minorEastAsia"/>
        </w:rPr>
        <w:t xml:space="preserve">: </w:t>
      </w:r>
      <w:r w:rsidR="00366D66">
        <w:t>đạo hàm của loss function (L) theo w</w:t>
      </w:r>
      <w:r w:rsidR="00366D66">
        <w:rPr>
          <w:vertAlign w:val="subscript"/>
        </w:rPr>
        <w:t>i</w:t>
      </w:r>
    </w:p>
    <w:p w14:paraId="628C65E0" w14:textId="77777777" w:rsidR="00366D66" w:rsidRPr="00A661C6" w:rsidRDefault="00366D66" w:rsidP="00366D66">
      <w:pPr>
        <w:pStyle w:val="Nidungvnbn"/>
        <w:ind w:left="720"/>
      </w:pPr>
      <w:r>
        <w:lastRenderedPageBreak/>
        <w:t>γ</w:t>
      </w:r>
      <w:r>
        <w:rPr>
          <w:vertAlign w:val="subscript"/>
        </w:rPr>
        <w:t>i</w:t>
      </w:r>
      <w:r>
        <w:t>: learning rate của w</w:t>
      </w:r>
      <w:r>
        <w:rPr>
          <w:vertAlign w:val="subscript"/>
        </w:rPr>
        <w:t>i</w:t>
      </w:r>
    </w:p>
    <w:p w14:paraId="3F2D316B" w14:textId="77777777" w:rsidR="00366D66" w:rsidRPr="00A661C6" w:rsidRDefault="00366D66" w:rsidP="00366D66">
      <w:pPr>
        <w:pStyle w:val="Nidungvnbn"/>
        <w:ind w:left="720"/>
      </w:pPr>
      <w:r>
        <w:t>step_size: một giá trị cố định để tính learning rate</w:t>
      </w:r>
    </w:p>
    <w:p w14:paraId="43CDB70E" w14:textId="77777777" w:rsidR="00366D66" w:rsidRPr="00397DBA" w:rsidRDefault="00366D66" w:rsidP="00366D66">
      <w:pPr>
        <w:pStyle w:val="Nidungvnbn"/>
        <w:ind w:left="720"/>
      </w:pPr>
      <w:r>
        <w:t>1e-8: một số cực kỳ nhỏ để tránh trường hợp chia cho 0</w:t>
      </w:r>
    </w:p>
    <w:p w14:paraId="45F45E1D" w14:textId="77777777" w:rsidR="00366D66" w:rsidRDefault="00366D66" w:rsidP="00366D66">
      <w:pPr>
        <w:pStyle w:val="Nidungvnbn"/>
      </w:pPr>
      <w:r>
        <w:t>Cách thực hiện:</w:t>
      </w:r>
    </w:p>
    <w:p w14:paraId="4ACB6A0F" w14:textId="77777777" w:rsidR="00366D66" w:rsidRDefault="00366D66" w:rsidP="00366D66">
      <w:pPr>
        <w:pStyle w:val="Nidungvnbn"/>
        <w:ind w:left="720"/>
      </w:pPr>
      <w:r>
        <w:t>Khởi tạo giá trị ban đầu bất kỳ cho các tham số w</w:t>
      </w:r>
      <w:r>
        <w:rPr>
          <w:vertAlign w:val="subscript"/>
        </w:rPr>
        <w:t>i</w:t>
      </w:r>
    </w:p>
    <w:p w14:paraId="78B08E06" w14:textId="77777777" w:rsidR="00366D66" w:rsidRDefault="00366D66" w:rsidP="00366D66">
      <w:pPr>
        <w:pStyle w:val="Nidungvnbn"/>
        <w:ind w:left="720"/>
      </w:pPr>
      <w:r>
        <w:t>Tính gradient của L theo w</w:t>
      </w:r>
      <w:r>
        <w:rPr>
          <w:vertAlign w:val="subscript"/>
        </w:rPr>
        <w:t>i</w:t>
      </w:r>
    </w:p>
    <w:p w14:paraId="28456E72" w14:textId="77777777" w:rsidR="00366D66" w:rsidRDefault="00366D66" w:rsidP="00366D66">
      <w:pPr>
        <w:pStyle w:val="Nidungvnbn"/>
        <w:ind w:left="720"/>
      </w:pPr>
      <w:r>
        <w:t>Tính m và v</w:t>
      </w:r>
    </w:p>
    <w:p w14:paraId="0AAAE568" w14:textId="77777777" w:rsidR="00366D66" w:rsidRPr="00916DFD" w:rsidRDefault="00366D66" w:rsidP="00366D66">
      <w:pPr>
        <w:pStyle w:val="Nidungvnbn"/>
        <w:ind w:left="720"/>
      </w:pPr>
      <w:r>
        <w:t xml:space="preserve">Điều chỉnh m và v thành </w:t>
      </w:r>
      <m:oMath>
        <m:acc>
          <m:accPr>
            <m:ctrlPr>
              <w:rPr>
                <w:rFonts w:ascii="Cambria Math" w:hAnsi="Cambria Math"/>
                <w:i/>
              </w:rPr>
            </m:ctrlPr>
          </m:accPr>
          <m:e>
            <m:r>
              <m:rPr>
                <m:sty m:val="p"/>
              </m:rPr>
              <w:rPr>
                <w:rFonts w:ascii="Cambria Math" w:hAnsi="Cambria Math"/>
              </w:rPr>
              <m:t>m</m:t>
            </m:r>
          </m:e>
        </m:acc>
      </m:oMath>
      <w:r>
        <w:rPr>
          <w:rFonts w:eastAsiaTheme="minorEastAsia"/>
        </w:rPr>
        <w:t xml:space="preserve"> và </w:t>
      </w:r>
      <m:oMath>
        <m:acc>
          <m:accPr>
            <m:ctrlPr>
              <w:rPr>
                <w:rFonts w:ascii="Cambria Math" w:hAnsi="Cambria Math"/>
                <w:i/>
              </w:rPr>
            </m:ctrlPr>
          </m:accPr>
          <m:e>
            <m:r>
              <m:rPr>
                <m:sty m:val="p"/>
              </m:rPr>
              <w:rPr>
                <w:rFonts w:ascii="Cambria Math" w:hAnsi="Cambria Math"/>
              </w:rPr>
              <m:t>v</m:t>
            </m:r>
          </m:e>
        </m:acc>
      </m:oMath>
    </w:p>
    <w:p w14:paraId="592F8006" w14:textId="77777777" w:rsidR="00366D66" w:rsidRPr="00507E1E" w:rsidRDefault="00366D66" w:rsidP="00366D66">
      <w:pPr>
        <w:pStyle w:val="Nidungvnbn"/>
        <w:ind w:left="720"/>
      </w:pPr>
      <w:r>
        <w:t xml:space="preserve">Cập nhật learning rate </w:t>
      </w:r>
      <w:r>
        <w:rPr>
          <w:rFonts w:ascii="Cambria Math" w:hAnsi="Cambria Math"/>
        </w:rPr>
        <w:t>γ</w:t>
      </w:r>
      <w:r>
        <w:rPr>
          <w:vertAlign w:val="subscript"/>
        </w:rPr>
        <w:t>i</w:t>
      </w:r>
    </w:p>
    <w:p w14:paraId="4988C59B" w14:textId="77C8EAF2" w:rsidR="00366D66" w:rsidRPr="00486AA7" w:rsidRDefault="00366D66" w:rsidP="00366D66">
      <w:pPr>
        <w:pStyle w:val="Nidungvnbn"/>
        <w:ind w:left="720"/>
      </w:pPr>
      <w:r w:rsidRPr="00397DBA">
        <w:t>Cập nhật từng w</w:t>
      </w:r>
      <w:r w:rsidRPr="00397DBA">
        <w:rPr>
          <w:vertAlign w:val="subscript"/>
        </w:rPr>
        <w:t>i</w:t>
      </w:r>
      <w:r w:rsidRPr="00397DBA">
        <w:t xml:space="preserve"> theo công thức</w:t>
      </w:r>
    </w:p>
    <w:p w14:paraId="3AEAA0A3" w14:textId="187D4FAC" w:rsidR="0064189C" w:rsidRDefault="0064189C" w:rsidP="00715663">
      <w:pPr>
        <w:pStyle w:val="Tiumccp1"/>
      </w:pPr>
      <w:bookmarkStart w:id="11" w:name="_Toc154092698"/>
      <w:r>
        <w:t xml:space="preserve">1.2 </w:t>
      </w:r>
      <w:r w:rsidR="00366D66">
        <w:t>So sánh các Optimizer</w:t>
      </w:r>
      <w:bookmarkEnd w:id="11"/>
    </w:p>
    <w:tbl>
      <w:tblPr>
        <w:tblStyle w:val="TableGrid"/>
        <w:tblW w:w="0" w:type="auto"/>
        <w:tblInd w:w="720" w:type="dxa"/>
        <w:tblLook w:val="04A0" w:firstRow="1" w:lastRow="0" w:firstColumn="1" w:lastColumn="0" w:noHBand="0" w:noVBand="1"/>
      </w:tblPr>
      <w:tblGrid>
        <w:gridCol w:w="2082"/>
        <w:gridCol w:w="3611"/>
        <w:gridCol w:w="2924"/>
      </w:tblGrid>
      <w:tr w:rsidR="00EE0635" w:rsidRPr="003170CD" w14:paraId="7E37B881" w14:textId="77777777" w:rsidTr="00080CFA">
        <w:tc>
          <w:tcPr>
            <w:tcW w:w="2082" w:type="dxa"/>
          </w:tcPr>
          <w:p w14:paraId="079C1696" w14:textId="77777777" w:rsidR="00EE0635" w:rsidRPr="003170CD" w:rsidRDefault="00EE0635" w:rsidP="00080CFA">
            <w:pPr>
              <w:pStyle w:val="Nidungvnbn"/>
              <w:ind w:firstLine="0"/>
              <w:jc w:val="center"/>
            </w:pPr>
            <w:r w:rsidRPr="003170CD">
              <w:t>Thuật toán</w:t>
            </w:r>
          </w:p>
        </w:tc>
        <w:tc>
          <w:tcPr>
            <w:tcW w:w="3611" w:type="dxa"/>
          </w:tcPr>
          <w:p w14:paraId="0A1B3B1B" w14:textId="77777777" w:rsidR="00EE0635" w:rsidRPr="003170CD" w:rsidRDefault="00EE0635" w:rsidP="00080CFA">
            <w:pPr>
              <w:pStyle w:val="Nidungvnbn"/>
              <w:ind w:firstLine="0"/>
              <w:jc w:val="center"/>
            </w:pPr>
            <w:r w:rsidRPr="003170CD">
              <w:t>Ưu điểm</w:t>
            </w:r>
          </w:p>
        </w:tc>
        <w:tc>
          <w:tcPr>
            <w:tcW w:w="2924" w:type="dxa"/>
          </w:tcPr>
          <w:p w14:paraId="51B740A4" w14:textId="77777777" w:rsidR="00EE0635" w:rsidRPr="003170CD" w:rsidRDefault="00EE0635" w:rsidP="00080CFA">
            <w:pPr>
              <w:pStyle w:val="Nidungvnbn"/>
              <w:ind w:firstLine="0"/>
              <w:jc w:val="center"/>
            </w:pPr>
            <w:r w:rsidRPr="003170CD">
              <w:t>Nhược Điểm</w:t>
            </w:r>
          </w:p>
        </w:tc>
      </w:tr>
      <w:tr w:rsidR="00EE0635" w14:paraId="4A073D3A" w14:textId="77777777" w:rsidTr="00080CFA">
        <w:tc>
          <w:tcPr>
            <w:tcW w:w="2082" w:type="dxa"/>
          </w:tcPr>
          <w:p w14:paraId="3AAE2067" w14:textId="77777777" w:rsidR="00EE0635" w:rsidRDefault="00EE0635" w:rsidP="00080CFA">
            <w:pPr>
              <w:pStyle w:val="Nidungvnbn"/>
              <w:ind w:firstLine="0"/>
              <w:jc w:val="center"/>
            </w:pPr>
            <w:r>
              <w:t>Gradient Descent</w:t>
            </w:r>
          </w:p>
        </w:tc>
        <w:tc>
          <w:tcPr>
            <w:tcW w:w="3611" w:type="dxa"/>
          </w:tcPr>
          <w:p w14:paraId="451DECDB" w14:textId="62ED7896" w:rsidR="00EE0635" w:rsidRPr="003170CD" w:rsidRDefault="00EE0635" w:rsidP="00080CFA">
            <w:pPr>
              <w:pStyle w:val="Nidungvnbn"/>
              <w:numPr>
                <w:ilvl w:val="0"/>
                <w:numId w:val="14"/>
              </w:numPr>
              <w:ind w:left="453" w:hanging="426"/>
            </w:pPr>
            <w:r w:rsidRPr="003170CD">
              <w:t>Đơn giản, dễ thực hiện</w:t>
            </w:r>
          </w:p>
          <w:p w14:paraId="28145471" w14:textId="4E99D80E" w:rsidR="00EE0635" w:rsidRDefault="00EE0635" w:rsidP="00080CFA">
            <w:pPr>
              <w:pStyle w:val="Nidungvnbn"/>
              <w:numPr>
                <w:ilvl w:val="0"/>
                <w:numId w:val="14"/>
              </w:numPr>
              <w:ind w:left="453" w:hanging="426"/>
            </w:pPr>
            <w:r w:rsidRPr="003170CD">
              <w:t>Có thể áp dụng cho các hàm nào có thể đạo hàm</w:t>
            </w:r>
          </w:p>
          <w:p w14:paraId="2EF84673" w14:textId="6129DF4A" w:rsidR="00EE0635" w:rsidRDefault="00EE0635" w:rsidP="00080CFA">
            <w:pPr>
              <w:pStyle w:val="Nidungvnbn"/>
              <w:numPr>
                <w:ilvl w:val="0"/>
                <w:numId w:val="14"/>
              </w:numPr>
              <w:ind w:left="453" w:hanging="426"/>
            </w:pPr>
            <w:r>
              <w:t>Tính toán hiệu quả với các bài toán kích thước nhỏ.</w:t>
            </w:r>
          </w:p>
          <w:p w14:paraId="05B363A0" w14:textId="755C6340" w:rsidR="00EE0635" w:rsidRPr="003170CD" w:rsidRDefault="00EE0635" w:rsidP="00080CFA">
            <w:pPr>
              <w:pStyle w:val="Nidungvnbn"/>
              <w:numPr>
                <w:ilvl w:val="0"/>
                <w:numId w:val="14"/>
              </w:numPr>
              <w:ind w:left="453" w:hanging="426"/>
            </w:pPr>
            <w:r>
              <w:t>Phổ biến</w:t>
            </w:r>
          </w:p>
        </w:tc>
        <w:tc>
          <w:tcPr>
            <w:tcW w:w="2924" w:type="dxa"/>
          </w:tcPr>
          <w:p w14:paraId="4E01AD4B" w14:textId="65E42666" w:rsidR="00EE0635" w:rsidRPr="003170CD" w:rsidRDefault="00EE0635" w:rsidP="00080CFA">
            <w:pPr>
              <w:pStyle w:val="Nidungvnbn"/>
              <w:numPr>
                <w:ilvl w:val="0"/>
                <w:numId w:val="14"/>
              </w:numPr>
              <w:ind w:left="396" w:hanging="396"/>
            </w:pPr>
            <w:r w:rsidRPr="003170CD">
              <w:t>Có thể bị kẹt ở các điểm local minimal</w:t>
            </w:r>
            <w:r>
              <w:t>.</w:t>
            </w:r>
          </w:p>
          <w:p w14:paraId="3161EA9E" w14:textId="79828B0B" w:rsidR="00EE0635" w:rsidRPr="003170CD" w:rsidRDefault="00EE0635" w:rsidP="00080CFA">
            <w:pPr>
              <w:pStyle w:val="Nidungvnbn"/>
              <w:numPr>
                <w:ilvl w:val="0"/>
                <w:numId w:val="14"/>
              </w:numPr>
              <w:ind w:left="396" w:hanging="396"/>
            </w:pPr>
            <w:r w:rsidRPr="003170CD">
              <w:t>Dễ bị ảnh hưởng bởi nhiễu</w:t>
            </w:r>
            <w:r>
              <w:t>.</w:t>
            </w:r>
          </w:p>
          <w:p w14:paraId="1472771C" w14:textId="2798FBF4" w:rsidR="00EE0635" w:rsidRPr="003170CD" w:rsidRDefault="00EE0635" w:rsidP="00080CFA">
            <w:pPr>
              <w:pStyle w:val="Nidungvnbn"/>
              <w:numPr>
                <w:ilvl w:val="0"/>
                <w:numId w:val="14"/>
              </w:numPr>
              <w:ind w:left="396" w:hanging="396"/>
            </w:pPr>
            <w:r>
              <w:t>Bị</w:t>
            </w:r>
            <w:r w:rsidRPr="003170CD">
              <w:t xml:space="preserve"> ảnh hưởng bởi việc chọn learning rate</w:t>
            </w:r>
            <w:r>
              <w:t>.</w:t>
            </w:r>
          </w:p>
          <w:p w14:paraId="06501A22" w14:textId="4F77F02E" w:rsidR="00EE0635" w:rsidRDefault="00EE0635" w:rsidP="00080CFA">
            <w:pPr>
              <w:pStyle w:val="Nidungvnbn"/>
              <w:numPr>
                <w:ilvl w:val="0"/>
                <w:numId w:val="14"/>
              </w:numPr>
              <w:ind w:left="396" w:hanging="396"/>
            </w:pPr>
            <w:r>
              <w:t>Tốc độ chậm.</w:t>
            </w:r>
          </w:p>
        </w:tc>
      </w:tr>
      <w:tr w:rsidR="00EE0635" w:rsidRPr="0026718D" w14:paraId="00905860" w14:textId="77777777" w:rsidTr="00080CFA">
        <w:tc>
          <w:tcPr>
            <w:tcW w:w="2082" w:type="dxa"/>
          </w:tcPr>
          <w:p w14:paraId="12C4C0BA" w14:textId="77777777" w:rsidR="00EE0635" w:rsidRDefault="00EE0635" w:rsidP="00080CFA">
            <w:pPr>
              <w:pStyle w:val="Nidungvnbn"/>
              <w:ind w:firstLine="0"/>
              <w:jc w:val="center"/>
            </w:pPr>
            <w:r>
              <w:t>AdaGrad</w:t>
            </w:r>
          </w:p>
        </w:tc>
        <w:tc>
          <w:tcPr>
            <w:tcW w:w="3611" w:type="dxa"/>
          </w:tcPr>
          <w:p w14:paraId="21224D34" w14:textId="2F139097" w:rsidR="00EE0635" w:rsidRPr="00E21CE7" w:rsidRDefault="00EE0635" w:rsidP="00080CFA">
            <w:pPr>
              <w:pStyle w:val="Nidungvnbn"/>
              <w:numPr>
                <w:ilvl w:val="0"/>
                <w:numId w:val="14"/>
              </w:numPr>
              <w:ind w:left="453" w:hanging="426"/>
            </w:pPr>
            <w:r w:rsidRPr="00E21CE7">
              <w:t>Ít ảnh hưởng bởi giá trị khởi tạo</w:t>
            </w:r>
            <w:r>
              <w:t>.</w:t>
            </w:r>
          </w:p>
          <w:p w14:paraId="3BF88F1F" w14:textId="497079CE" w:rsidR="00EE0635" w:rsidRDefault="00EE0635" w:rsidP="00080CFA">
            <w:pPr>
              <w:pStyle w:val="Nidungvnbn"/>
              <w:numPr>
                <w:ilvl w:val="0"/>
                <w:numId w:val="14"/>
              </w:numPr>
              <w:ind w:left="453" w:hanging="426"/>
            </w:pPr>
            <w:r w:rsidRPr="00E21CE7">
              <w:t>Dễ tìm được điểm cực tiểu</w:t>
            </w:r>
            <w:r>
              <w:t>.</w:t>
            </w:r>
          </w:p>
          <w:p w14:paraId="499759D3" w14:textId="486377AE" w:rsidR="00EE0635" w:rsidRDefault="00EE0635" w:rsidP="00080CFA">
            <w:pPr>
              <w:pStyle w:val="Nidungvnbn"/>
              <w:numPr>
                <w:ilvl w:val="0"/>
                <w:numId w:val="14"/>
              </w:numPr>
              <w:ind w:left="453" w:hanging="426"/>
            </w:pPr>
            <w:r>
              <w:t>Tự động điều chỉnh learning rate.</w:t>
            </w:r>
          </w:p>
          <w:p w14:paraId="4E5DCB05" w14:textId="0501F535" w:rsidR="00EE0635" w:rsidRPr="00E21CE7" w:rsidRDefault="00EE0635" w:rsidP="00080CFA">
            <w:pPr>
              <w:pStyle w:val="Nidungvnbn"/>
              <w:numPr>
                <w:ilvl w:val="0"/>
                <w:numId w:val="14"/>
              </w:numPr>
              <w:ind w:left="453" w:hanging="426"/>
            </w:pPr>
            <w:r>
              <w:t xml:space="preserve">Tính toán hiệu quả hơn </w:t>
            </w:r>
            <w:r>
              <w:lastRenderedPageBreak/>
              <w:t>Gradient Descent nhờ sử dụng các learning rate khác nhau.</w:t>
            </w:r>
          </w:p>
        </w:tc>
        <w:tc>
          <w:tcPr>
            <w:tcW w:w="2924" w:type="dxa"/>
          </w:tcPr>
          <w:p w14:paraId="7F4250B6" w14:textId="466F1B4A" w:rsidR="00EE0635" w:rsidRDefault="00EE0635" w:rsidP="00080CFA">
            <w:pPr>
              <w:pStyle w:val="Nidungvnbn"/>
              <w:numPr>
                <w:ilvl w:val="0"/>
                <w:numId w:val="14"/>
              </w:numPr>
              <w:ind w:left="396" w:hanging="396"/>
            </w:pPr>
            <w:r w:rsidRPr="00E21CE7">
              <w:lastRenderedPageBreak/>
              <w:t xml:space="preserve">Learning rate có thể giảm </w:t>
            </w:r>
            <w:r>
              <w:t xml:space="preserve">xuống giá trị rất nhỏ, </w:t>
            </w:r>
            <w:r w:rsidRPr="00E21CE7">
              <w:t xml:space="preserve">dẫn tới dừng thuật toán </w:t>
            </w:r>
            <w:r>
              <w:t>sớm.</w:t>
            </w:r>
          </w:p>
          <w:p w14:paraId="2E1F446A" w14:textId="271FBED3" w:rsidR="00EE0635" w:rsidRPr="0026718D" w:rsidRDefault="00EE0635" w:rsidP="00080CFA">
            <w:pPr>
              <w:pStyle w:val="Nidungvnbn"/>
              <w:numPr>
                <w:ilvl w:val="0"/>
                <w:numId w:val="14"/>
              </w:numPr>
              <w:ind w:left="396" w:hanging="396"/>
            </w:pPr>
            <w:r>
              <w:t xml:space="preserve">Learning rate tự điều chỉnh có thể giúp </w:t>
            </w:r>
            <w:r>
              <w:lastRenderedPageBreak/>
              <w:t>thoát khỏi local minima.</w:t>
            </w:r>
          </w:p>
        </w:tc>
      </w:tr>
      <w:tr w:rsidR="00EE0635" w:rsidRPr="00495EF7" w14:paraId="5EE65793" w14:textId="77777777" w:rsidTr="00080CFA">
        <w:tc>
          <w:tcPr>
            <w:tcW w:w="2082" w:type="dxa"/>
          </w:tcPr>
          <w:p w14:paraId="3C9B0164" w14:textId="77777777" w:rsidR="00EE0635" w:rsidRDefault="00EE0635" w:rsidP="00080CFA">
            <w:pPr>
              <w:pStyle w:val="Nidungvnbn"/>
              <w:ind w:firstLine="0"/>
              <w:jc w:val="center"/>
            </w:pPr>
            <w:r>
              <w:lastRenderedPageBreak/>
              <w:t>RMSProp</w:t>
            </w:r>
          </w:p>
        </w:tc>
        <w:tc>
          <w:tcPr>
            <w:tcW w:w="3611" w:type="dxa"/>
          </w:tcPr>
          <w:p w14:paraId="21911ABE" w14:textId="47C83844" w:rsidR="00EE0635" w:rsidRPr="00314F91" w:rsidRDefault="00EE0635" w:rsidP="00080CFA">
            <w:pPr>
              <w:pStyle w:val="Nidungvnbn"/>
              <w:numPr>
                <w:ilvl w:val="0"/>
                <w:numId w:val="14"/>
              </w:numPr>
              <w:ind w:left="453"/>
            </w:pPr>
            <w:r w:rsidRPr="00314F91">
              <w:t>Ổn định</w:t>
            </w:r>
          </w:p>
          <w:p w14:paraId="56BBBFEB" w14:textId="2EBB34DD" w:rsidR="00EE0635" w:rsidRDefault="00EE0635" w:rsidP="00080CFA">
            <w:pPr>
              <w:pStyle w:val="Nidungvnbn"/>
              <w:numPr>
                <w:ilvl w:val="0"/>
                <w:numId w:val="14"/>
              </w:numPr>
              <w:ind w:left="453"/>
            </w:pPr>
            <w:r w:rsidRPr="00314F91">
              <w:t>Hội tụ nhanh</w:t>
            </w:r>
          </w:p>
          <w:p w14:paraId="7BBE6C7D" w14:textId="0D45A629" w:rsidR="00EE0635" w:rsidRDefault="00EE0635" w:rsidP="00080CFA">
            <w:pPr>
              <w:pStyle w:val="Nidungvnbn"/>
              <w:numPr>
                <w:ilvl w:val="0"/>
                <w:numId w:val="14"/>
              </w:numPr>
              <w:ind w:left="453"/>
            </w:pPr>
            <w:r>
              <w:t>Khắc phục nhược điểm trong learning rate của AdaGrad</w:t>
            </w:r>
          </w:p>
          <w:p w14:paraId="5354FA9C" w14:textId="0A010849" w:rsidR="00EE0635" w:rsidRPr="00314F91" w:rsidRDefault="00EE0635" w:rsidP="00080CFA">
            <w:pPr>
              <w:pStyle w:val="Nidungvnbn"/>
              <w:numPr>
                <w:ilvl w:val="0"/>
                <w:numId w:val="14"/>
              </w:numPr>
              <w:ind w:left="453"/>
            </w:pPr>
            <w:r>
              <w:t>Khả năng mắc kẹt ở local minima được giảm thiểu.</w:t>
            </w:r>
          </w:p>
        </w:tc>
        <w:tc>
          <w:tcPr>
            <w:tcW w:w="2924" w:type="dxa"/>
          </w:tcPr>
          <w:p w14:paraId="7E1F0E9B" w14:textId="46C4CDD7" w:rsidR="00EE0635" w:rsidRDefault="00EE0635" w:rsidP="00080CFA">
            <w:pPr>
              <w:pStyle w:val="Nidungvnbn"/>
              <w:numPr>
                <w:ilvl w:val="0"/>
                <w:numId w:val="14"/>
              </w:numPr>
              <w:ind w:left="396" w:hanging="396"/>
            </w:pPr>
            <w:r>
              <w:t>Dễ bị ảnh hưởng bởi các tham số.</w:t>
            </w:r>
          </w:p>
          <w:p w14:paraId="08804BA5" w14:textId="313C70AC" w:rsidR="00EE0635" w:rsidRDefault="00EE0635" w:rsidP="00080CFA">
            <w:pPr>
              <w:pStyle w:val="Nidungvnbn"/>
              <w:numPr>
                <w:ilvl w:val="0"/>
                <w:numId w:val="14"/>
              </w:numPr>
              <w:ind w:left="396" w:hanging="396"/>
            </w:pPr>
            <w:r>
              <w:t>Cần phải điều chỉnh một số tham số.</w:t>
            </w:r>
          </w:p>
          <w:p w14:paraId="3CE2ABD1" w14:textId="77777777" w:rsidR="00EE0635" w:rsidRPr="00495EF7" w:rsidRDefault="00EE0635" w:rsidP="00080CFA">
            <w:pPr>
              <w:pStyle w:val="Nidungvnbn"/>
              <w:ind w:left="396" w:hanging="396"/>
            </w:pPr>
          </w:p>
        </w:tc>
      </w:tr>
      <w:tr w:rsidR="00EE0635" w:rsidRPr="009D1A88" w14:paraId="6C26A91E" w14:textId="77777777" w:rsidTr="00080CFA">
        <w:tc>
          <w:tcPr>
            <w:tcW w:w="2082" w:type="dxa"/>
          </w:tcPr>
          <w:p w14:paraId="45BA9CC3" w14:textId="77777777" w:rsidR="00EE0635" w:rsidRDefault="00EE0635" w:rsidP="00080CFA">
            <w:pPr>
              <w:pStyle w:val="Nidungvnbn"/>
              <w:ind w:firstLine="0"/>
              <w:jc w:val="center"/>
            </w:pPr>
            <w:r>
              <w:t>Adam</w:t>
            </w:r>
          </w:p>
        </w:tc>
        <w:tc>
          <w:tcPr>
            <w:tcW w:w="3611" w:type="dxa"/>
          </w:tcPr>
          <w:p w14:paraId="231CB012" w14:textId="5E5856FF" w:rsidR="00EE0635" w:rsidRDefault="00EE0635" w:rsidP="00080CFA">
            <w:pPr>
              <w:pStyle w:val="Nidungvnbn"/>
              <w:numPr>
                <w:ilvl w:val="0"/>
                <w:numId w:val="14"/>
              </w:numPr>
              <w:ind w:left="453"/>
            </w:pPr>
            <w:r>
              <w:t>Có các ưu điểm của AdaGrad và RMSProp</w:t>
            </w:r>
          </w:p>
          <w:p w14:paraId="1E9B641B" w14:textId="6B292B3A" w:rsidR="00EE0635" w:rsidRDefault="00EE0635" w:rsidP="00080CFA">
            <w:pPr>
              <w:pStyle w:val="Nidungvnbn"/>
              <w:numPr>
                <w:ilvl w:val="0"/>
                <w:numId w:val="14"/>
              </w:numPr>
              <w:ind w:left="453"/>
            </w:pPr>
            <w:r>
              <w:t>Tự động normalize learning rate, giúp tính toán hiệu quả hơn.</w:t>
            </w:r>
          </w:p>
          <w:p w14:paraId="4A5C10D0" w14:textId="3456B50A" w:rsidR="00EE0635" w:rsidRDefault="00EE0635" w:rsidP="00080CFA">
            <w:pPr>
              <w:pStyle w:val="Nidungvnbn"/>
              <w:numPr>
                <w:ilvl w:val="0"/>
                <w:numId w:val="14"/>
              </w:numPr>
              <w:ind w:left="453"/>
            </w:pPr>
            <w:r>
              <w:t>Kết hợp từ AdaGrad và RMSProp giúp thuật toán có khả năng thoát khỏi local minima.</w:t>
            </w:r>
          </w:p>
        </w:tc>
        <w:tc>
          <w:tcPr>
            <w:tcW w:w="2924" w:type="dxa"/>
          </w:tcPr>
          <w:p w14:paraId="48FDCD75" w14:textId="643A0120" w:rsidR="00EE0635" w:rsidRDefault="00EE0635" w:rsidP="00080CFA">
            <w:pPr>
              <w:pStyle w:val="Nidungvnbn"/>
              <w:numPr>
                <w:ilvl w:val="0"/>
                <w:numId w:val="14"/>
              </w:numPr>
              <w:ind w:left="396" w:hanging="396"/>
            </w:pPr>
            <w:r>
              <w:t>Dễ bị ảnh hưởng bởi các tham số.</w:t>
            </w:r>
          </w:p>
          <w:p w14:paraId="4BBFEFCC" w14:textId="5B637D9E" w:rsidR="00EE0635" w:rsidRDefault="00EE0635" w:rsidP="00080CFA">
            <w:pPr>
              <w:pStyle w:val="Nidungvnbn"/>
              <w:numPr>
                <w:ilvl w:val="0"/>
                <w:numId w:val="14"/>
              </w:numPr>
              <w:ind w:left="396" w:hanging="396"/>
            </w:pPr>
            <w:r>
              <w:t>Có khả năng dẫn tới overfitting.</w:t>
            </w:r>
          </w:p>
          <w:p w14:paraId="1D5F4D56" w14:textId="28928036" w:rsidR="00EE0635" w:rsidRPr="009D1A88" w:rsidRDefault="00EE0635" w:rsidP="00080CFA">
            <w:pPr>
              <w:pStyle w:val="Nidungvnbn"/>
              <w:numPr>
                <w:ilvl w:val="0"/>
                <w:numId w:val="14"/>
              </w:numPr>
              <w:ind w:left="396" w:hanging="396"/>
            </w:pPr>
            <w:r>
              <w:t>Hội tụ kết quả tệ trong một số trường hợp.</w:t>
            </w:r>
          </w:p>
        </w:tc>
      </w:tr>
    </w:tbl>
    <w:p w14:paraId="3AF70958" w14:textId="3C403DD6" w:rsidR="00D34483" w:rsidRDefault="00A5473A" w:rsidP="00A5473A">
      <w:pPr>
        <w:pStyle w:val="Chng"/>
      </w:pPr>
      <w:r>
        <w:t>CHƯƠNG 2 – CONTINUAL LEARNING VÀ TEST PRODUCTION</w:t>
      </w:r>
    </w:p>
    <w:p w14:paraId="057DECCA" w14:textId="71ADB84A" w:rsidR="00A5473A" w:rsidRDefault="00A5473A" w:rsidP="00A5473A">
      <w:pPr>
        <w:pStyle w:val="Nidungvnbn"/>
        <w:numPr>
          <w:ilvl w:val="0"/>
          <w:numId w:val="14"/>
        </w:numPr>
        <w:rPr>
          <w:lang w:val="vi-VN"/>
        </w:rPr>
      </w:pPr>
      <w:r>
        <w:t>Continual Learning</w:t>
      </w:r>
      <w:r>
        <w:t>:</w:t>
      </w:r>
    </w:p>
    <w:p w14:paraId="4AF1C724" w14:textId="167B5A28" w:rsidR="00A5473A" w:rsidRPr="00D01470" w:rsidRDefault="00A5473A" w:rsidP="00A5473A">
      <w:pPr>
        <w:pStyle w:val="Nidungvnbn"/>
        <w:numPr>
          <w:ilvl w:val="1"/>
          <w:numId w:val="14"/>
        </w:numPr>
        <w:rPr>
          <w:lang w:val="vi-VN"/>
        </w:rPr>
      </w:pPr>
      <w:r>
        <w:t xml:space="preserve">Đối với các mô hình học máy thông thường, các mô hình được huấn luyện với các bộ dữ liệu cố định để có thể thực hiện một nhiệm vụ nào đó trên các dự liệu mới. Continual Learning còn được gọi là Lifelong learning là ý tưởng xây dựng mô hình liên tục học hỏi về thế giới bên </w:t>
      </w:r>
      <w:r>
        <w:lastRenderedPageBreak/>
        <w:t>ngoài, liên tục cập nhật để có thể tự động phát triển các kiến thức, kỹ năng phức tạp, có thể thực hiện được nhiều nhiệm vụ mà không quên đi những kiến thức cũ. Một số ứng dụng của Continual learning như giúp xe tự lái nhận biết và thay đổi theo các yếu tố của môi trường, các hệ thống cá nhân hóa có thể thay đổi theo kế hoạch, phương pháp sinh hoạt, học tập, làm việc của từng người dùng,…</w:t>
      </w:r>
    </w:p>
    <w:p w14:paraId="38718E0A" w14:textId="6F645AB6" w:rsidR="00A5473A" w:rsidRPr="00D01470" w:rsidRDefault="00A5473A" w:rsidP="00A5473A">
      <w:pPr>
        <w:pStyle w:val="Nidungvnbn"/>
        <w:numPr>
          <w:ilvl w:val="1"/>
          <w:numId w:val="14"/>
        </w:numPr>
        <w:rPr>
          <w:lang w:val="vi-VN"/>
        </w:rPr>
      </w:pPr>
      <w:r>
        <w:t>Một trong những vấn đề lớn nhất của Continual Learning là Catastrophic Forgetting, khi học một kiến thức, nhiệm vụ mới thì mô hình phải thay đổi đề phù hợp nhiệm vụ đề ra và có thể không phù hợp với nhiệm vụ cũ, giảm mức độ hiệu quả khi thực hiện các nhiệm vụ cũ. Nếu vượt qua được vấn đề này, các mô hình có thể giữ được các kiến thức cũ trong khi vẫn có khả năng học được các kiến thức mới, khi đó các kiến thức cũ và mới có khả năng bổ trợ lẫn nhau để thực hiện các nhiệm vụ.</w:t>
      </w:r>
    </w:p>
    <w:p w14:paraId="7762E6ED" w14:textId="0A1D88E2" w:rsidR="00A5473A" w:rsidRPr="00D01470" w:rsidRDefault="00A5473A" w:rsidP="00A5473A">
      <w:pPr>
        <w:pStyle w:val="Nidungvnbn"/>
        <w:numPr>
          <w:ilvl w:val="1"/>
          <w:numId w:val="14"/>
        </w:numPr>
        <w:rPr>
          <w:lang w:val="vi-VN"/>
        </w:rPr>
      </w:pPr>
      <w:r>
        <w:t>Để khắc phục Catastrophic Forgetting các giải pháp Normalization được sử dụng, các phương pháp này giúp mô hình cân bằng giữa các kiến thức cũ và mới. Các phương pháp như Elastic Weight Consolidation sẽ giữ lại trong số quan trọng đối với các nhiệm vụ cũ để giữ khả năng thực hiện chúng, hoặc phương pháp Synaptic Intelligence sẽ bắt chước hoạt động của các synapse trong não, mỗi synapse sẽ lưu các thông tin liên quan đến một nhiệm vụ, từ đó mô hình có thể học các kiến thức mới và không quên đi kiến thức cũ.</w:t>
      </w:r>
    </w:p>
    <w:p w14:paraId="28421560" w14:textId="6D5B77F7" w:rsidR="00A5473A" w:rsidRPr="008E5684" w:rsidRDefault="00A5473A" w:rsidP="00A5473A">
      <w:pPr>
        <w:pStyle w:val="Nidungvnbn"/>
        <w:numPr>
          <w:ilvl w:val="0"/>
          <w:numId w:val="14"/>
        </w:numPr>
        <w:rPr>
          <w:lang w:val="vi-VN"/>
        </w:rPr>
      </w:pPr>
      <w:r>
        <w:t>Test Production: là một bước thiết yếu để đảm bảo hiệu quả của mô hình, bao gồm kiểm tra dữ liệu, kiểm tra mô hình và dự đoán. Quá trình cụ thể bao gồm:</w:t>
      </w:r>
    </w:p>
    <w:p w14:paraId="0A3AC059" w14:textId="44ED59BC" w:rsidR="00A5473A" w:rsidRPr="008E5684" w:rsidRDefault="00A5473A" w:rsidP="00A5473A">
      <w:pPr>
        <w:pStyle w:val="Nidungvnbn"/>
        <w:numPr>
          <w:ilvl w:val="1"/>
          <w:numId w:val="14"/>
        </w:numPr>
        <w:rPr>
          <w:lang w:val="vi-VN"/>
        </w:rPr>
      </w:pPr>
      <w:r>
        <w:t>Kiểm tra dữ liệu đầu vào, đảm bảo chất lượng và format của dữ liệu train giống với format của dữ liệu thực tế.</w:t>
      </w:r>
    </w:p>
    <w:p w14:paraId="0AF1B9DA" w14:textId="5EF1F709" w:rsidR="00A5473A" w:rsidRPr="00E64F48" w:rsidRDefault="00A5473A" w:rsidP="00A5473A">
      <w:pPr>
        <w:pStyle w:val="Nidungvnbn"/>
        <w:numPr>
          <w:ilvl w:val="1"/>
          <w:numId w:val="14"/>
        </w:numPr>
        <w:rPr>
          <w:lang w:val="vi-VN"/>
        </w:rPr>
      </w:pPr>
      <w:r>
        <w:t>Kiểm tra các thuộc tính, để đảm bảo dữ liệu train và dự liệu thực tế có cùng thuộc tính.</w:t>
      </w:r>
    </w:p>
    <w:p w14:paraId="7673976A" w14:textId="73F51932" w:rsidR="00A5473A" w:rsidRPr="00E64F48" w:rsidRDefault="00A5473A" w:rsidP="00A5473A">
      <w:pPr>
        <w:pStyle w:val="Nidungvnbn"/>
        <w:numPr>
          <w:ilvl w:val="1"/>
          <w:numId w:val="14"/>
        </w:numPr>
        <w:rPr>
          <w:lang w:val="vi-VN"/>
        </w:rPr>
      </w:pPr>
      <w:r>
        <w:lastRenderedPageBreak/>
        <w:t>Kiểm tra để đảm bảo các trọng số và output của model là các giá trị hợp lệ.</w:t>
      </w:r>
    </w:p>
    <w:p w14:paraId="4B84B8B1" w14:textId="78297059" w:rsidR="00A5473A" w:rsidRPr="00E64F48" w:rsidRDefault="00A5473A" w:rsidP="00A5473A">
      <w:pPr>
        <w:pStyle w:val="Nidungvnbn"/>
        <w:numPr>
          <w:ilvl w:val="1"/>
          <w:numId w:val="14"/>
        </w:numPr>
        <w:rPr>
          <w:lang w:val="vi-VN"/>
        </w:rPr>
      </w:pPr>
      <w:r>
        <w:t>Kiểm tra hiệu quả của model trong quá trình train.</w:t>
      </w:r>
    </w:p>
    <w:p w14:paraId="3DAE2974" w14:textId="1E23A3A8" w:rsidR="00A5473A" w:rsidRPr="00771714" w:rsidRDefault="00A5473A" w:rsidP="00A5473A">
      <w:pPr>
        <w:pStyle w:val="Nidungvnbn"/>
        <w:numPr>
          <w:ilvl w:val="1"/>
          <w:numId w:val="14"/>
        </w:numPr>
        <w:rPr>
          <w:lang w:val="vi-VN"/>
        </w:rPr>
      </w:pPr>
      <w:r>
        <w:t>Kiểm tra hiệu quả của model với dữ liệu thật.</w:t>
      </w:r>
    </w:p>
    <w:p w14:paraId="5D792819" w14:textId="3E75ACD2" w:rsidR="00A5473A" w:rsidRPr="00D01470" w:rsidRDefault="00A5473A" w:rsidP="00427DA2">
      <w:pPr>
        <w:pStyle w:val="Nidungvnbn"/>
        <w:numPr>
          <w:ilvl w:val="0"/>
          <w:numId w:val="14"/>
        </w:numPr>
        <w:rPr>
          <w:lang w:val="vi-VN"/>
        </w:rPr>
      </w:pPr>
      <w:r>
        <w:t>Khi xây dựng một giải pháp học máy, Continual learning sẽ giúp</w:t>
      </w:r>
      <w:r>
        <w:t xml:space="preserve"> </w:t>
      </w:r>
      <w:r>
        <w:t>mô hình liên tục cập nhật dữ liệu, cải thiện liên tục theo thời gian, test production sẽ giám sát quá trình cập nhật và đảm bảo không có các lỗi phát sinh dẫn đến kết quả không mong muốn. Hai kỹ thuật kết hợp với nhau tạo ra một mô hình ổn định, cập nhật liên tục theo thời gian.</w:t>
      </w:r>
    </w:p>
    <w:p w14:paraId="37452B3A" w14:textId="77777777" w:rsidR="00D34483" w:rsidRDefault="00D34483">
      <w:pPr>
        <w:spacing w:after="200" w:line="276" w:lineRule="auto"/>
        <w:rPr>
          <w:bCs/>
          <w:sz w:val="26"/>
          <w:szCs w:val="26"/>
        </w:rPr>
      </w:pPr>
      <w:r>
        <w:br w:type="page"/>
      </w:r>
    </w:p>
    <w:p w14:paraId="0FAF3CB0" w14:textId="77777777" w:rsidR="00C45A94" w:rsidRPr="00433B41" w:rsidRDefault="00C45A94" w:rsidP="00C45A94">
      <w:pPr>
        <w:pStyle w:val="Caption"/>
      </w:pPr>
    </w:p>
    <w:p w14:paraId="04C0206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5D728409" w14:textId="07998BFE" w:rsidR="007B7FF5" w:rsidRDefault="00650D6A" w:rsidP="00E6016E">
      <w:pPr>
        <w:spacing w:line="360" w:lineRule="auto"/>
        <w:ind w:left="360" w:firstLine="360"/>
        <w:rPr>
          <w:b/>
          <w:sz w:val="26"/>
          <w:szCs w:val="26"/>
        </w:rPr>
      </w:pPr>
      <w:r w:rsidRPr="00B10E7E">
        <w:rPr>
          <w:b/>
          <w:sz w:val="26"/>
          <w:szCs w:val="26"/>
        </w:rPr>
        <w:t>Tiếng Việt</w:t>
      </w:r>
    </w:p>
    <w:p w14:paraId="0D40310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80FFFE8"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1" w:history="1">
        <w:r w:rsidR="00A21C26" w:rsidRPr="00A21C26">
          <w:rPr>
            <w:rStyle w:val="Hyperlink"/>
            <w:sz w:val="26"/>
            <w:szCs w:val="26"/>
          </w:rPr>
          <w:t>Gradient Descent For Machine Learning - MachineLearningMastery.com</w:t>
        </w:r>
      </w:hyperlink>
    </w:p>
    <w:p w14:paraId="5D39406D"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2" w:history="1">
        <w:r w:rsidR="00A21C26" w:rsidRPr="00A21C26">
          <w:rPr>
            <w:rStyle w:val="Hyperlink"/>
            <w:sz w:val="26"/>
            <w:szCs w:val="26"/>
          </w:rPr>
          <w:t>Gradient Descent With AdaGrad From Scratch - MachineLearningMastery.com</w:t>
        </w:r>
      </w:hyperlink>
    </w:p>
    <w:p w14:paraId="5A9B0810" w14:textId="77777777" w:rsidR="00A21C26" w:rsidRPr="00A21C26" w:rsidRDefault="00000000" w:rsidP="00404AA7">
      <w:pPr>
        <w:pStyle w:val="ListParagraph"/>
        <w:numPr>
          <w:ilvl w:val="0"/>
          <w:numId w:val="12"/>
        </w:numPr>
        <w:spacing w:after="200" w:line="276" w:lineRule="auto"/>
        <w:ind w:left="993" w:hanging="284"/>
        <w:rPr>
          <w:sz w:val="26"/>
          <w:szCs w:val="26"/>
        </w:rPr>
      </w:pPr>
      <w:hyperlink r:id="rId13" w:history="1">
        <w:r w:rsidR="00A21C26" w:rsidRPr="00A21C26">
          <w:rPr>
            <w:rStyle w:val="Hyperlink"/>
            <w:sz w:val="26"/>
            <w:szCs w:val="26"/>
          </w:rPr>
          <w:t>Gradient Descent With RMSProp from Scratch - MachineLearningMastery.com</w:t>
        </w:r>
      </w:hyperlink>
    </w:p>
    <w:p w14:paraId="396BBD41" w14:textId="083E7888" w:rsidR="007E7FF7" w:rsidRPr="00404AA7" w:rsidRDefault="00000000" w:rsidP="00404AA7">
      <w:pPr>
        <w:pStyle w:val="ListParagraph"/>
        <w:numPr>
          <w:ilvl w:val="0"/>
          <w:numId w:val="12"/>
        </w:numPr>
        <w:spacing w:after="200" w:line="276" w:lineRule="auto"/>
        <w:ind w:left="993" w:hanging="284"/>
        <w:rPr>
          <w:sz w:val="26"/>
          <w:szCs w:val="26"/>
        </w:rPr>
      </w:pPr>
      <w:hyperlink r:id="rId14" w:history="1">
        <w:r w:rsidR="00A21C26" w:rsidRPr="00A21C26">
          <w:rPr>
            <w:rStyle w:val="Hyperlink"/>
            <w:sz w:val="26"/>
            <w:szCs w:val="26"/>
          </w:rPr>
          <w:t>Code Adam Optimization Algorithm From Scratch - MachineLearningMastery.com</w:t>
        </w:r>
      </w:hyperlink>
      <w:r w:rsidR="007E7FF7" w:rsidRPr="00404AA7">
        <w:rPr>
          <w:sz w:val="26"/>
          <w:szCs w:val="26"/>
        </w:rPr>
        <w:br w:type="page"/>
      </w:r>
    </w:p>
    <w:p w14:paraId="75483C41"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6F3C8684" w14:textId="6FF2FA0E" w:rsidR="00BB2B2A" w:rsidRPr="007E7FF7" w:rsidRDefault="00BB2B2A" w:rsidP="0064189C">
      <w:pPr>
        <w:pStyle w:val="Nidungvnbn"/>
        <w:rPr>
          <w:b/>
        </w:rPr>
      </w:pP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3F80" w14:textId="77777777" w:rsidR="007246D6" w:rsidRDefault="007246D6" w:rsidP="00453AB1">
      <w:r>
        <w:separator/>
      </w:r>
    </w:p>
  </w:endnote>
  <w:endnote w:type="continuationSeparator" w:id="0">
    <w:p w14:paraId="698CE035" w14:textId="77777777" w:rsidR="007246D6" w:rsidRDefault="007246D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EEE4" w14:textId="77777777" w:rsidR="007246D6" w:rsidRDefault="007246D6" w:rsidP="00453AB1">
      <w:r>
        <w:separator/>
      </w:r>
    </w:p>
  </w:footnote>
  <w:footnote w:type="continuationSeparator" w:id="0">
    <w:p w14:paraId="6C5BBFA7" w14:textId="77777777" w:rsidR="007246D6" w:rsidRDefault="007246D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D8E2" w14:textId="77777777" w:rsidR="00B118C8" w:rsidRDefault="00B118C8">
    <w:pPr>
      <w:pStyle w:val="Header"/>
      <w:jc w:val="center"/>
    </w:pPr>
  </w:p>
  <w:p w14:paraId="7BD3437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0A313A2"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6B35182C"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FB743F2"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54B6567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770E9"/>
    <w:multiLevelType w:val="hybridMultilevel"/>
    <w:tmpl w:val="16A2C170"/>
    <w:lvl w:ilvl="0" w:tplc="AB3479C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92D98"/>
    <w:multiLevelType w:val="hybridMultilevel"/>
    <w:tmpl w:val="5744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435F8"/>
    <w:multiLevelType w:val="hybridMultilevel"/>
    <w:tmpl w:val="F3FA8774"/>
    <w:lvl w:ilvl="0" w:tplc="732E34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624184">
    <w:abstractNumId w:val="1"/>
  </w:num>
  <w:num w:numId="2" w16cid:durableId="1358778282">
    <w:abstractNumId w:val="9"/>
  </w:num>
  <w:num w:numId="3" w16cid:durableId="1451128197">
    <w:abstractNumId w:val="11"/>
  </w:num>
  <w:num w:numId="4" w16cid:durableId="839002102">
    <w:abstractNumId w:val="14"/>
  </w:num>
  <w:num w:numId="5" w16cid:durableId="1991400274">
    <w:abstractNumId w:val="0"/>
  </w:num>
  <w:num w:numId="6" w16cid:durableId="1590045404">
    <w:abstractNumId w:val="4"/>
  </w:num>
  <w:num w:numId="7" w16cid:durableId="162207186">
    <w:abstractNumId w:val="10"/>
  </w:num>
  <w:num w:numId="8" w16cid:durableId="1657879810">
    <w:abstractNumId w:val="12"/>
  </w:num>
  <w:num w:numId="9" w16cid:durableId="1691104702">
    <w:abstractNumId w:val="2"/>
  </w:num>
  <w:num w:numId="10" w16cid:durableId="1009916611">
    <w:abstractNumId w:val="7"/>
  </w:num>
  <w:num w:numId="11" w16cid:durableId="408582036">
    <w:abstractNumId w:val="13"/>
  </w:num>
  <w:num w:numId="12" w16cid:durableId="973027836">
    <w:abstractNumId w:val="6"/>
  </w:num>
  <w:num w:numId="13" w16cid:durableId="1636718085">
    <w:abstractNumId w:val="8"/>
  </w:num>
  <w:num w:numId="14" w16cid:durableId="1385178242">
    <w:abstractNumId w:val="5"/>
  </w:num>
  <w:num w:numId="15" w16cid:durableId="197971919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17FF2"/>
    <w:rsid w:val="00020CF8"/>
    <w:rsid w:val="00024496"/>
    <w:rsid w:val="000369EB"/>
    <w:rsid w:val="00052DCB"/>
    <w:rsid w:val="00060BEC"/>
    <w:rsid w:val="0006365D"/>
    <w:rsid w:val="00080CFA"/>
    <w:rsid w:val="00085235"/>
    <w:rsid w:val="00137133"/>
    <w:rsid w:val="00153376"/>
    <w:rsid w:val="00191099"/>
    <w:rsid w:val="001A36A4"/>
    <w:rsid w:val="001C75FA"/>
    <w:rsid w:val="001E1919"/>
    <w:rsid w:val="00207DC2"/>
    <w:rsid w:val="00225DF9"/>
    <w:rsid w:val="00242BD2"/>
    <w:rsid w:val="00243E35"/>
    <w:rsid w:val="002517E5"/>
    <w:rsid w:val="00252F26"/>
    <w:rsid w:val="00291721"/>
    <w:rsid w:val="002C45EF"/>
    <w:rsid w:val="002C4742"/>
    <w:rsid w:val="002D4629"/>
    <w:rsid w:val="002D796D"/>
    <w:rsid w:val="002E0C52"/>
    <w:rsid w:val="002F6925"/>
    <w:rsid w:val="003218FF"/>
    <w:rsid w:val="003228A9"/>
    <w:rsid w:val="00366D66"/>
    <w:rsid w:val="00384871"/>
    <w:rsid w:val="003E22A4"/>
    <w:rsid w:val="003F6188"/>
    <w:rsid w:val="00404AA7"/>
    <w:rsid w:val="00427DA2"/>
    <w:rsid w:val="00433B41"/>
    <w:rsid w:val="00453AB1"/>
    <w:rsid w:val="00460567"/>
    <w:rsid w:val="00464997"/>
    <w:rsid w:val="00464D93"/>
    <w:rsid w:val="00465BFE"/>
    <w:rsid w:val="0049665A"/>
    <w:rsid w:val="004A462A"/>
    <w:rsid w:val="004A4E6A"/>
    <w:rsid w:val="004A7C39"/>
    <w:rsid w:val="004B293B"/>
    <w:rsid w:val="004E3C16"/>
    <w:rsid w:val="004F5EA1"/>
    <w:rsid w:val="00504596"/>
    <w:rsid w:val="0050592A"/>
    <w:rsid w:val="00535751"/>
    <w:rsid w:val="00541BBD"/>
    <w:rsid w:val="00545E61"/>
    <w:rsid w:val="00547CB4"/>
    <w:rsid w:val="00593511"/>
    <w:rsid w:val="00594A25"/>
    <w:rsid w:val="005A27C0"/>
    <w:rsid w:val="005D5C20"/>
    <w:rsid w:val="00616D91"/>
    <w:rsid w:val="006242A2"/>
    <w:rsid w:val="00637060"/>
    <w:rsid w:val="0064189C"/>
    <w:rsid w:val="00650D6A"/>
    <w:rsid w:val="006A0295"/>
    <w:rsid w:val="006A4578"/>
    <w:rsid w:val="006B5DC8"/>
    <w:rsid w:val="006C564D"/>
    <w:rsid w:val="00707962"/>
    <w:rsid w:val="00713939"/>
    <w:rsid w:val="00715663"/>
    <w:rsid w:val="007246D6"/>
    <w:rsid w:val="007344AD"/>
    <w:rsid w:val="00737340"/>
    <w:rsid w:val="00763CAA"/>
    <w:rsid w:val="00780F7C"/>
    <w:rsid w:val="00791EED"/>
    <w:rsid w:val="007A7924"/>
    <w:rsid w:val="007B1A23"/>
    <w:rsid w:val="007B7FF5"/>
    <w:rsid w:val="007E6AB9"/>
    <w:rsid w:val="007E7FF7"/>
    <w:rsid w:val="007F724F"/>
    <w:rsid w:val="0081053B"/>
    <w:rsid w:val="00821D05"/>
    <w:rsid w:val="008328AC"/>
    <w:rsid w:val="00867C2D"/>
    <w:rsid w:val="00880D36"/>
    <w:rsid w:val="008A1BE2"/>
    <w:rsid w:val="008A41CC"/>
    <w:rsid w:val="008B4046"/>
    <w:rsid w:val="008C4C74"/>
    <w:rsid w:val="008E6453"/>
    <w:rsid w:val="00925302"/>
    <w:rsid w:val="00942B81"/>
    <w:rsid w:val="00A0062A"/>
    <w:rsid w:val="00A21C26"/>
    <w:rsid w:val="00A5473A"/>
    <w:rsid w:val="00A605D9"/>
    <w:rsid w:val="00B118C8"/>
    <w:rsid w:val="00B21189"/>
    <w:rsid w:val="00B42FAE"/>
    <w:rsid w:val="00B62922"/>
    <w:rsid w:val="00B8489D"/>
    <w:rsid w:val="00B87773"/>
    <w:rsid w:val="00BA3919"/>
    <w:rsid w:val="00BB2B2A"/>
    <w:rsid w:val="00BC178F"/>
    <w:rsid w:val="00BC3ED2"/>
    <w:rsid w:val="00BC4A09"/>
    <w:rsid w:val="00BE0546"/>
    <w:rsid w:val="00BF1708"/>
    <w:rsid w:val="00C2032D"/>
    <w:rsid w:val="00C22E5A"/>
    <w:rsid w:val="00C45A94"/>
    <w:rsid w:val="00C5195F"/>
    <w:rsid w:val="00C56904"/>
    <w:rsid w:val="00C70A1B"/>
    <w:rsid w:val="00C75086"/>
    <w:rsid w:val="00CA1C39"/>
    <w:rsid w:val="00CD0333"/>
    <w:rsid w:val="00CD13EC"/>
    <w:rsid w:val="00CD54C5"/>
    <w:rsid w:val="00CE4CD6"/>
    <w:rsid w:val="00CE52ED"/>
    <w:rsid w:val="00CE5555"/>
    <w:rsid w:val="00D34483"/>
    <w:rsid w:val="00D34D21"/>
    <w:rsid w:val="00D5003C"/>
    <w:rsid w:val="00D77F57"/>
    <w:rsid w:val="00DA1214"/>
    <w:rsid w:val="00DA3AB3"/>
    <w:rsid w:val="00DB7595"/>
    <w:rsid w:val="00DC1F39"/>
    <w:rsid w:val="00DC2276"/>
    <w:rsid w:val="00DD3B81"/>
    <w:rsid w:val="00DD74FD"/>
    <w:rsid w:val="00DE2A75"/>
    <w:rsid w:val="00DE3DA5"/>
    <w:rsid w:val="00E31AC0"/>
    <w:rsid w:val="00E563C2"/>
    <w:rsid w:val="00E6016E"/>
    <w:rsid w:val="00E73E69"/>
    <w:rsid w:val="00E766EA"/>
    <w:rsid w:val="00E76EF0"/>
    <w:rsid w:val="00E87EE6"/>
    <w:rsid w:val="00EB2AEE"/>
    <w:rsid w:val="00EC02E1"/>
    <w:rsid w:val="00EE0635"/>
    <w:rsid w:val="00F573D7"/>
    <w:rsid w:val="00F6183C"/>
    <w:rsid w:val="00F83558"/>
    <w:rsid w:val="00F95EFA"/>
    <w:rsid w:val="00FA0719"/>
    <w:rsid w:val="00FA2DB6"/>
    <w:rsid w:val="00FB2769"/>
    <w:rsid w:val="00FD07DA"/>
    <w:rsid w:val="00FD1114"/>
    <w:rsid w:val="00FE50D2"/>
    <w:rsid w:val="00FF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60F"/>
  <w15:docId w15:val="{91C1086B-C68B-4406-9CA6-DD8CEFA1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0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7980">
      <w:bodyDiv w:val="1"/>
      <w:marLeft w:val="0"/>
      <w:marRight w:val="0"/>
      <w:marTop w:val="0"/>
      <w:marBottom w:val="0"/>
      <w:divBdr>
        <w:top w:val="none" w:sz="0" w:space="0" w:color="auto"/>
        <w:left w:val="none" w:sz="0" w:space="0" w:color="auto"/>
        <w:bottom w:val="none" w:sz="0" w:space="0" w:color="auto"/>
        <w:right w:val="none" w:sz="0" w:space="0" w:color="auto"/>
      </w:divBdr>
    </w:div>
    <w:div w:id="325013478">
      <w:bodyDiv w:val="1"/>
      <w:marLeft w:val="0"/>
      <w:marRight w:val="0"/>
      <w:marTop w:val="0"/>
      <w:marBottom w:val="0"/>
      <w:divBdr>
        <w:top w:val="none" w:sz="0" w:space="0" w:color="auto"/>
        <w:left w:val="none" w:sz="0" w:space="0" w:color="auto"/>
        <w:bottom w:val="none" w:sz="0" w:space="0" w:color="auto"/>
        <w:right w:val="none" w:sz="0" w:space="0" w:color="auto"/>
      </w:divBdr>
    </w:div>
    <w:div w:id="615601081">
      <w:bodyDiv w:val="1"/>
      <w:marLeft w:val="0"/>
      <w:marRight w:val="0"/>
      <w:marTop w:val="0"/>
      <w:marBottom w:val="0"/>
      <w:divBdr>
        <w:top w:val="none" w:sz="0" w:space="0" w:color="auto"/>
        <w:left w:val="none" w:sz="0" w:space="0" w:color="auto"/>
        <w:bottom w:val="none" w:sz="0" w:space="0" w:color="auto"/>
        <w:right w:val="none" w:sz="0" w:space="0" w:color="auto"/>
      </w:divBdr>
    </w:div>
    <w:div w:id="133236894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gradient-descent-with-rmsprop-from-scra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gradient-descent-with-adagrad-from-scrat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gradient-descent-for-machine-learnin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mastery.com/adam-optimization-from-scrat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119</TotalTime>
  <Pages>19</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Do Tran Anh Vinh</cp:lastModifiedBy>
  <cp:revision>103</cp:revision>
  <cp:lastPrinted>2023-11-11T14:58:00Z</cp:lastPrinted>
  <dcterms:created xsi:type="dcterms:W3CDTF">2021-12-03T09:49:00Z</dcterms:created>
  <dcterms:modified xsi:type="dcterms:W3CDTF">2023-12-23T11:25:00Z</dcterms:modified>
</cp:coreProperties>
</file>